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564C" w14:textId="31E21D9E" w:rsidR="005C23AE" w:rsidRPr="0014146A" w:rsidRDefault="00923DD8" w:rsidP="00F472A8">
      <w:pPr>
        <w:spacing w:line="360" w:lineRule="auto"/>
        <w:ind w:firstLine="567"/>
      </w:pPr>
      <w:r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BC0B08B" wp14:editId="04AB05B7">
            <wp:simplePos x="0" y="0"/>
            <wp:positionH relativeFrom="column">
              <wp:posOffset>252095</wp:posOffset>
            </wp:positionH>
            <wp:positionV relativeFrom="paragraph">
              <wp:posOffset>-3357880</wp:posOffset>
            </wp:positionV>
            <wp:extent cx="4090035" cy="1739900"/>
            <wp:effectExtent l="0" t="0" r="571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95F93" w14:textId="4E3711FF" w:rsidR="005C23AE" w:rsidRPr="0014146A" w:rsidRDefault="005C23AE" w:rsidP="00F472A8">
      <w:pPr>
        <w:pStyle w:val="a3"/>
        <w:spacing w:line="360" w:lineRule="auto"/>
        <w:ind w:firstLine="567"/>
        <w:jc w:val="left"/>
        <w:rPr>
          <w:rFonts w:ascii="Times New Roman" w:hAnsi="Times New Roman"/>
        </w:rPr>
      </w:pPr>
    </w:p>
    <w:p w14:paraId="12E46C90" w14:textId="7362D714" w:rsidR="00CF59F9" w:rsidRPr="0014146A" w:rsidRDefault="00817336" w:rsidP="0014146A">
      <w:pPr>
        <w:pStyle w:val="a3"/>
        <w:spacing w:line="360" w:lineRule="auto"/>
        <w:ind w:firstLine="6237"/>
        <w:jc w:val="left"/>
        <w:rPr>
          <w:rFonts w:ascii="Times New Roman" w:hAnsi="Times New Roman"/>
          <w:sz w:val="52"/>
          <w:szCs w:val="52"/>
        </w:rPr>
      </w:pPr>
      <w:r w:rsidRPr="0014146A">
        <w:rPr>
          <w:rFonts w:ascii="Times New Roman" w:hAnsi="Times New Roman"/>
          <w:sz w:val="52"/>
          <w:szCs w:val="52"/>
        </w:rPr>
        <w:t>Site</w:t>
      </w:r>
      <w:r w:rsidR="00923DD8">
        <w:rPr>
          <w:rFonts w:ascii="Times New Roman" w:hAnsi="Times New Roman"/>
          <w:sz w:val="52"/>
          <w:szCs w:val="52"/>
        </w:rPr>
        <w:t xml:space="preserve"> </w:t>
      </w:r>
      <w:hyperlink r:id="rId9" w:history="1">
        <w:proofErr w:type="spellStart"/>
        <w:r w:rsidR="00923DD8" w:rsidRPr="00923DD8">
          <w:rPr>
            <w:rStyle w:val="af0"/>
            <w:rFonts w:ascii="Times New Roman" w:hAnsi="Times New Roman"/>
            <w:i/>
            <w:iCs/>
            <w:sz w:val="52"/>
            <w:szCs w:val="52"/>
          </w:rPr>
          <w:t>Telnyx</w:t>
        </w:r>
        <w:proofErr w:type="spellEnd"/>
      </w:hyperlink>
      <w:r w:rsidR="00072C74" w:rsidRPr="00923DD8">
        <w:rPr>
          <w:rFonts w:ascii="Times New Roman" w:hAnsi="Times New Roman"/>
          <w:sz w:val="52"/>
          <w:szCs w:val="52"/>
        </w:rPr>
        <w:t xml:space="preserve"> </w:t>
      </w:r>
    </w:p>
    <w:p w14:paraId="602581D7" w14:textId="7B90444E" w:rsidR="008F13B7" w:rsidRPr="0014146A" w:rsidRDefault="008F13B7" w:rsidP="0014146A">
      <w:pPr>
        <w:pStyle w:val="a3"/>
        <w:spacing w:line="360" w:lineRule="auto"/>
        <w:ind w:firstLine="6237"/>
        <w:jc w:val="left"/>
        <w:rPr>
          <w:rFonts w:ascii="Times New Roman" w:hAnsi="Times New Roman"/>
          <w:sz w:val="52"/>
          <w:szCs w:val="52"/>
        </w:rPr>
      </w:pPr>
      <w:r w:rsidRPr="0014146A">
        <w:rPr>
          <w:rFonts w:ascii="Times New Roman" w:hAnsi="Times New Roman"/>
          <w:sz w:val="52"/>
          <w:szCs w:val="52"/>
        </w:rPr>
        <w:t>Test Plan</w:t>
      </w:r>
    </w:p>
    <w:p w14:paraId="19F2F16B" w14:textId="08F2B75C" w:rsidR="005D1C84" w:rsidRPr="0014146A" w:rsidRDefault="008F13B7" w:rsidP="0014146A">
      <w:pPr>
        <w:pStyle w:val="a3"/>
        <w:spacing w:line="360" w:lineRule="auto"/>
        <w:ind w:firstLine="6237"/>
        <w:jc w:val="left"/>
        <w:rPr>
          <w:rFonts w:ascii="Times New Roman" w:hAnsi="Times New Roman"/>
          <w:sz w:val="52"/>
          <w:szCs w:val="52"/>
        </w:rPr>
      </w:pPr>
      <w:r w:rsidRPr="0014146A">
        <w:rPr>
          <w:rFonts w:ascii="Times New Roman" w:hAnsi="Times New Roman"/>
          <w:sz w:val="52"/>
          <w:szCs w:val="52"/>
        </w:rPr>
        <w:t>Version</w:t>
      </w:r>
      <w:r w:rsidR="00FA783D" w:rsidRPr="0014146A">
        <w:rPr>
          <w:rFonts w:ascii="Times New Roman" w:hAnsi="Times New Roman"/>
          <w:sz w:val="52"/>
          <w:szCs w:val="52"/>
        </w:rPr>
        <w:t xml:space="preserve"> </w:t>
      </w:r>
      <w:r w:rsidR="00072C74">
        <w:rPr>
          <w:rFonts w:ascii="Times New Roman" w:hAnsi="Times New Roman"/>
          <w:sz w:val="52"/>
          <w:szCs w:val="52"/>
        </w:rPr>
        <w:t>1.0</w:t>
      </w:r>
    </w:p>
    <w:p w14:paraId="18246752" w14:textId="77777777" w:rsidR="00E83FCB" w:rsidRPr="0014146A" w:rsidRDefault="00E83FCB" w:rsidP="00F472A8">
      <w:pPr>
        <w:pStyle w:val="InfoBlue"/>
        <w:spacing w:after="0"/>
        <w:ind w:left="0"/>
        <w:jc w:val="both"/>
        <w:rPr>
          <w:lang w:val="en-US"/>
        </w:rPr>
        <w:sectPr w:rsidR="00E83FCB" w:rsidRPr="0014146A" w:rsidSect="005C23AE">
          <w:headerReference w:type="default" r:id="rId10"/>
          <w:footerReference w:type="even" r:id="rId11"/>
          <w:pgSz w:w="12240" w:h="15840" w:code="1"/>
          <w:pgMar w:top="2923" w:right="1325" w:bottom="1440" w:left="993" w:header="720" w:footer="720" w:gutter="0"/>
          <w:cols w:space="720"/>
          <w:vAlign w:val="center"/>
        </w:sectPr>
      </w:pPr>
    </w:p>
    <w:p w14:paraId="479C7946" w14:textId="77777777" w:rsidR="008F13B7" w:rsidRPr="0014146A" w:rsidRDefault="008F13B7" w:rsidP="00F472A8">
      <w:pPr>
        <w:pStyle w:val="a3"/>
        <w:spacing w:line="360" w:lineRule="auto"/>
        <w:ind w:firstLine="567"/>
        <w:jc w:val="both"/>
        <w:rPr>
          <w:rFonts w:ascii="Times New Roman" w:hAnsi="Times New Roman"/>
        </w:rPr>
      </w:pPr>
      <w:r w:rsidRPr="0014146A">
        <w:rPr>
          <w:rFonts w:ascii="Times New Roman" w:hAnsi="Times New Roman"/>
        </w:rPr>
        <w:lastRenderedPageBreak/>
        <w:t xml:space="preserve">Revision </w:t>
      </w:r>
      <w:r w:rsidR="0014146A" w:rsidRPr="0014146A">
        <w:rPr>
          <w:rFonts w:ascii="Times New Roman" w:hAnsi="Times New Roman"/>
        </w:rPr>
        <w:t>h</w:t>
      </w:r>
      <w:r w:rsidRPr="0014146A">
        <w:rPr>
          <w:rFonts w:ascii="Times New Roman" w:hAnsi="Times New Roman"/>
        </w:rPr>
        <w:t xml:space="preserve">istory 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3256"/>
      </w:tblGrid>
      <w:tr w:rsidR="00E83FCB" w:rsidRPr="0014146A" w14:paraId="5AA29FAA" w14:textId="77777777" w:rsidTr="000F10E2">
        <w:tc>
          <w:tcPr>
            <w:tcW w:w="2304" w:type="dxa"/>
          </w:tcPr>
          <w:p w14:paraId="58E54D04" w14:textId="77777777" w:rsidR="00E83FCB" w:rsidRPr="0014146A" w:rsidRDefault="008F13B7" w:rsidP="007756C9">
            <w:pPr>
              <w:pStyle w:val="Tabletext"/>
              <w:spacing w:after="0" w:line="360" w:lineRule="auto"/>
              <w:rPr>
                <w:b/>
              </w:rPr>
            </w:pPr>
            <w:r w:rsidRPr="0014146A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C88371" w14:textId="77777777" w:rsidR="00E83FCB" w:rsidRPr="0014146A" w:rsidRDefault="008F13B7" w:rsidP="007756C9">
            <w:pPr>
              <w:pStyle w:val="Tabletext"/>
              <w:spacing w:after="0" w:line="360" w:lineRule="auto"/>
              <w:rPr>
                <w:b/>
              </w:rPr>
            </w:pPr>
            <w:r w:rsidRPr="0014146A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A6782F4" w14:textId="77777777" w:rsidR="00E83FCB" w:rsidRPr="0014146A" w:rsidRDefault="008F13B7" w:rsidP="007756C9">
            <w:pPr>
              <w:pStyle w:val="Tabletext"/>
              <w:spacing w:after="0" w:line="360" w:lineRule="auto"/>
              <w:rPr>
                <w:b/>
              </w:rPr>
            </w:pPr>
            <w:r w:rsidRPr="0014146A">
              <w:rPr>
                <w:b/>
              </w:rPr>
              <w:t>Description</w:t>
            </w:r>
          </w:p>
        </w:tc>
        <w:tc>
          <w:tcPr>
            <w:tcW w:w="3256" w:type="dxa"/>
          </w:tcPr>
          <w:p w14:paraId="7017C30C" w14:textId="77777777" w:rsidR="00E83FCB" w:rsidRPr="0014146A" w:rsidRDefault="008F13B7" w:rsidP="007756C9">
            <w:pPr>
              <w:pStyle w:val="Tabletext"/>
              <w:spacing w:after="0" w:line="360" w:lineRule="auto"/>
              <w:rPr>
                <w:b/>
              </w:rPr>
            </w:pPr>
            <w:r w:rsidRPr="0014146A">
              <w:rPr>
                <w:b/>
              </w:rPr>
              <w:t>Author</w:t>
            </w:r>
          </w:p>
        </w:tc>
      </w:tr>
      <w:tr w:rsidR="00E83FCB" w:rsidRPr="0014146A" w14:paraId="43C6618D" w14:textId="77777777" w:rsidTr="000F10E2">
        <w:tc>
          <w:tcPr>
            <w:tcW w:w="2304" w:type="dxa"/>
          </w:tcPr>
          <w:p w14:paraId="2BD423C9" w14:textId="42D553BF" w:rsidR="00E83FCB" w:rsidRPr="0014146A" w:rsidRDefault="00923DD8" w:rsidP="007756C9">
            <w:pPr>
              <w:pStyle w:val="Tabletext"/>
              <w:spacing w:after="0" w:line="360" w:lineRule="auto"/>
              <w:jc w:val="both"/>
            </w:pPr>
            <w:r>
              <w:t>08.12</w:t>
            </w:r>
            <w:r w:rsidR="00072C74">
              <w:t>.2022</w:t>
            </w:r>
          </w:p>
        </w:tc>
        <w:tc>
          <w:tcPr>
            <w:tcW w:w="1152" w:type="dxa"/>
          </w:tcPr>
          <w:p w14:paraId="046DA67F" w14:textId="77777777" w:rsidR="00E83FCB" w:rsidRPr="0014146A" w:rsidRDefault="005B62F1" w:rsidP="007756C9">
            <w:pPr>
              <w:pStyle w:val="Tabletext"/>
              <w:spacing w:after="0" w:line="360" w:lineRule="auto"/>
              <w:jc w:val="both"/>
            </w:pPr>
            <w:r w:rsidRPr="0014146A">
              <w:t>1.0</w:t>
            </w:r>
          </w:p>
        </w:tc>
        <w:tc>
          <w:tcPr>
            <w:tcW w:w="3744" w:type="dxa"/>
          </w:tcPr>
          <w:p w14:paraId="7D990CC2" w14:textId="77777777" w:rsidR="00E83FCB" w:rsidRPr="0014146A" w:rsidRDefault="008F13B7" w:rsidP="007756C9">
            <w:pPr>
              <w:pStyle w:val="Tabletext"/>
              <w:spacing w:after="0" w:line="360" w:lineRule="auto"/>
              <w:jc w:val="both"/>
            </w:pPr>
            <w:r w:rsidRPr="0014146A">
              <w:t>Creating</w:t>
            </w:r>
          </w:p>
        </w:tc>
        <w:tc>
          <w:tcPr>
            <w:tcW w:w="3256" w:type="dxa"/>
          </w:tcPr>
          <w:p w14:paraId="738B5846" w14:textId="646038F5" w:rsidR="00E83FCB" w:rsidRPr="0014146A" w:rsidRDefault="00072C74" w:rsidP="007756C9">
            <w:pPr>
              <w:pStyle w:val="Tabletext"/>
              <w:spacing w:after="0" w:line="360" w:lineRule="auto"/>
              <w:jc w:val="both"/>
            </w:pPr>
            <w:proofErr w:type="spellStart"/>
            <w:r>
              <w:t>Karyna</w:t>
            </w:r>
            <w:proofErr w:type="spellEnd"/>
            <w:r>
              <w:t xml:space="preserve"> </w:t>
            </w:r>
            <w:proofErr w:type="spellStart"/>
            <w:r>
              <w:t>Ivannikova</w:t>
            </w:r>
            <w:proofErr w:type="spellEnd"/>
          </w:p>
        </w:tc>
      </w:tr>
    </w:tbl>
    <w:p w14:paraId="646DF1BE" w14:textId="77777777" w:rsidR="00E83FCB" w:rsidRPr="0014146A" w:rsidRDefault="00E83FCB" w:rsidP="00F472A8">
      <w:pPr>
        <w:spacing w:line="360" w:lineRule="auto"/>
        <w:ind w:firstLine="567"/>
        <w:jc w:val="both"/>
      </w:pPr>
    </w:p>
    <w:p w14:paraId="68DFE76E" w14:textId="77777777" w:rsidR="00E83FCB" w:rsidRPr="0014146A" w:rsidRDefault="00E83FCB" w:rsidP="00F472A8">
      <w:pPr>
        <w:pStyle w:val="a3"/>
        <w:spacing w:line="360" w:lineRule="auto"/>
        <w:ind w:firstLine="567"/>
        <w:rPr>
          <w:rFonts w:ascii="Times New Roman" w:hAnsi="Times New Roman"/>
          <w:sz w:val="44"/>
          <w:szCs w:val="44"/>
        </w:rPr>
      </w:pPr>
      <w:r w:rsidRPr="0014146A">
        <w:rPr>
          <w:rFonts w:ascii="Times New Roman" w:hAnsi="Times New Roman"/>
        </w:rPr>
        <w:br w:type="page"/>
      </w:r>
      <w:r w:rsidR="008F13B7" w:rsidRPr="0014146A">
        <w:rPr>
          <w:rFonts w:ascii="Times New Roman" w:hAnsi="Times New Roman"/>
          <w:sz w:val="44"/>
          <w:szCs w:val="44"/>
        </w:rPr>
        <w:lastRenderedPageBreak/>
        <w:t>Table of Contents</w:t>
      </w:r>
    </w:p>
    <w:p w14:paraId="70BE45E4" w14:textId="77777777" w:rsidR="000F10E2" w:rsidRPr="000F10E2" w:rsidRDefault="00E83FCB" w:rsidP="000F10E2">
      <w:pPr>
        <w:pStyle w:val="10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14146A">
        <w:fldChar w:fldCharType="begin"/>
      </w:r>
      <w:r w:rsidRPr="0014146A">
        <w:instrText xml:space="preserve"> TOC \o "1-3" </w:instrText>
      </w:r>
      <w:r w:rsidRPr="0014146A">
        <w:fldChar w:fldCharType="separate"/>
      </w:r>
      <w:r w:rsidR="000F10E2" w:rsidRPr="002E3482">
        <w:rPr>
          <w:noProof/>
        </w:rPr>
        <w:t>1.</w:t>
      </w:r>
      <w:r w:rsidR="000F10E2"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="000F10E2" w:rsidRPr="002E3482">
        <w:rPr>
          <w:noProof/>
        </w:rPr>
        <w:t>Introduction</w:t>
      </w:r>
      <w:r w:rsidR="000F10E2">
        <w:rPr>
          <w:noProof/>
        </w:rPr>
        <w:tab/>
      </w:r>
      <w:r w:rsidR="000F10E2">
        <w:rPr>
          <w:noProof/>
        </w:rPr>
        <w:fldChar w:fldCharType="begin"/>
      </w:r>
      <w:r w:rsidR="000F10E2">
        <w:rPr>
          <w:noProof/>
        </w:rPr>
        <w:instrText xml:space="preserve"> PAGEREF _Toc1553169 \h </w:instrText>
      </w:r>
      <w:r w:rsidR="000F10E2">
        <w:rPr>
          <w:noProof/>
        </w:rPr>
      </w:r>
      <w:r w:rsidR="000F10E2">
        <w:rPr>
          <w:noProof/>
        </w:rPr>
        <w:fldChar w:fldCharType="separate"/>
      </w:r>
      <w:r w:rsidR="000F10E2">
        <w:rPr>
          <w:noProof/>
        </w:rPr>
        <w:t>4</w:t>
      </w:r>
      <w:r w:rsidR="000F10E2">
        <w:rPr>
          <w:noProof/>
        </w:rPr>
        <w:fldChar w:fldCharType="end"/>
      </w:r>
    </w:p>
    <w:p w14:paraId="4E8C415A" w14:textId="77777777" w:rsidR="000F10E2" w:rsidRPr="000F10E2" w:rsidRDefault="000F10E2" w:rsidP="000F10E2">
      <w:pPr>
        <w:pStyle w:val="20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B3E78B" w14:textId="77777777" w:rsidR="000F10E2" w:rsidRPr="000F10E2" w:rsidRDefault="000F10E2" w:rsidP="000F10E2">
      <w:pPr>
        <w:pStyle w:val="20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1.2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Source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6B523" w14:textId="77777777" w:rsidR="000F10E2" w:rsidRPr="000F10E2" w:rsidRDefault="000F10E2" w:rsidP="000F10E2">
      <w:pPr>
        <w:pStyle w:val="20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1.3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FBA16" w14:textId="1122DD9A" w:rsidR="000F10E2" w:rsidRPr="000F10E2" w:rsidRDefault="000F10E2" w:rsidP="000F10E2">
      <w:pPr>
        <w:pStyle w:val="10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2.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Conditions for testing</w:t>
      </w:r>
      <w:r>
        <w:rPr>
          <w:noProof/>
        </w:rPr>
        <w:tab/>
      </w:r>
      <w:r w:rsidR="00231E09">
        <w:rPr>
          <w:noProof/>
        </w:rPr>
        <w:t>6</w:t>
      </w:r>
    </w:p>
    <w:p w14:paraId="4F32A493" w14:textId="5C768229" w:rsidR="000F10E2" w:rsidRPr="000F10E2" w:rsidRDefault="000F10E2" w:rsidP="000F10E2">
      <w:pPr>
        <w:pStyle w:val="10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3.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strategy</w:t>
      </w:r>
      <w:r>
        <w:rPr>
          <w:noProof/>
        </w:rPr>
        <w:tab/>
      </w:r>
      <w:r w:rsidR="00231E09">
        <w:rPr>
          <w:noProof/>
        </w:rPr>
        <w:t>6</w:t>
      </w:r>
    </w:p>
    <w:p w14:paraId="64E07949" w14:textId="4DD8CF61" w:rsidR="000F10E2" w:rsidRPr="000F10E2" w:rsidRDefault="000F10E2" w:rsidP="000F10E2">
      <w:pPr>
        <w:pStyle w:val="20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3.1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types</w:t>
      </w:r>
      <w:r>
        <w:rPr>
          <w:noProof/>
        </w:rPr>
        <w:tab/>
      </w:r>
      <w:r w:rsidR="00C63FCA">
        <w:rPr>
          <w:noProof/>
        </w:rPr>
        <w:t>7</w:t>
      </w:r>
    </w:p>
    <w:p w14:paraId="1299D637" w14:textId="2782BAC4" w:rsidR="000F10E2" w:rsidRPr="000F10E2" w:rsidRDefault="000F10E2" w:rsidP="000F10E2">
      <w:pPr>
        <w:pStyle w:val="30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3.1.1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Functional testing</w:t>
      </w:r>
      <w:r w:rsidRPr="000F10E2">
        <w:rPr>
          <w:noProof/>
        </w:rPr>
        <w:tab/>
      </w:r>
      <w:r w:rsidR="00C63FCA">
        <w:rPr>
          <w:noProof/>
        </w:rPr>
        <w:t>7</w:t>
      </w:r>
    </w:p>
    <w:p w14:paraId="665AE0C2" w14:textId="2EB2F93A" w:rsidR="000F10E2" w:rsidRPr="000F10E2" w:rsidRDefault="000F10E2" w:rsidP="000F10E2">
      <w:pPr>
        <w:pStyle w:val="30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</w:t>
      </w:r>
      <w:r w:rsidR="0061531E">
        <w:rPr>
          <w:noProof/>
        </w:rPr>
        <w:t>2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Regression testing and verification of fixed defects</w:t>
      </w:r>
      <w:r w:rsidRPr="000F10E2">
        <w:rPr>
          <w:noProof/>
        </w:rPr>
        <w:tab/>
      </w:r>
      <w:r w:rsidRPr="000F10E2">
        <w:rPr>
          <w:noProof/>
        </w:rPr>
        <w:fldChar w:fldCharType="begin"/>
      </w:r>
      <w:r w:rsidRPr="000F10E2">
        <w:rPr>
          <w:noProof/>
        </w:rPr>
        <w:instrText xml:space="preserve"> PAGEREF _Toc1553178 \h </w:instrText>
      </w:r>
      <w:r w:rsidRPr="000F10E2">
        <w:rPr>
          <w:noProof/>
        </w:rPr>
      </w:r>
      <w:r w:rsidRPr="000F10E2">
        <w:rPr>
          <w:noProof/>
        </w:rPr>
        <w:fldChar w:fldCharType="separate"/>
      </w:r>
      <w:r w:rsidRPr="000F10E2">
        <w:rPr>
          <w:noProof/>
        </w:rPr>
        <w:t>8</w:t>
      </w:r>
      <w:r w:rsidRPr="000F10E2">
        <w:rPr>
          <w:noProof/>
        </w:rPr>
        <w:fldChar w:fldCharType="end"/>
      </w:r>
    </w:p>
    <w:p w14:paraId="476D663E" w14:textId="6F791DC9" w:rsidR="000F10E2" w:rsidRPr="000F10E2" w:rsidRDefault="000F10E2" w:rsidP="000F10E2">
      <w:pPr>
        <w:pStyle w:val="30"/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0F10E2">
        <w:rPr>
          <w:noProof/>
        </w:rPr>
        <w:t>3.1.</w:t>
      </w:r>
      <w:r w:rsidR="0061531E">
        <w:rPr>
          <w:noProof/>
        </w:rPr>
        <w:t>3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0F10E2">
        <w:rPr>
          <w:noProof/>
        </w:rPr>
        <w:t>Testing the design</w:t>
      </w:r>
      <w:r>
        <w:rPr>
          <w:noProof/>
        </w:rPr>
        <w:tab/>
      </w:r>
      <w:r w:rsidR="00C63FCA">
        <w:rPr>
          <w:noProof/>
        </w:rPr>
        <w:t>9</w:t>
      </w:r>
    </w:p>
    <w:p w14:paraId="4AF8245A" w14:textId="77777777" w:rsidR="000F10E2" w:rsidRPr="000F10E2" w:rsidRDefault="000F10E2" w:rsidP="000F10E2">
      <w:pPr>
        <w:pStyle w:val="10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eastAsia="ru-RU"/>
        </w:rPr>
      </w:pPr>
      <w:r w:rsidRPr="002E3482">
        <w:rPr>
          <w:noProof/>
        </w:rPr>
        <w:t>4.</w:t>
      </w:r>
      <w:r w:rsidRPr="000F10E2">
        <w:rPr>
          <w:rFonts w:ascii="Calibri" w:hAnsi="Calibri"/>
          <w:noProof/>
          <w:sz w:val="22"/>
          <w:szCs w:val="22"/>
          <w:lang w:eastAsia="ru-RU"/>
        </w:rPr>
        <w:tab/>
      </w:r>
      <w:r w:rsidRPr="002E3482">
        <w:rPr>
          <w:noProof/>
        </w:rPr>
        <w:t>Testing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9763A4" w14:textId="6389351C" w:rsidR="000F10E2" w:rsidRDefault="000F10E2" w:rsidP="000F10E2">
      <w:pPr>
        <w:pStyle w:val="10"/>
        <w:tabs>
          <w:tab w:val="left" w:pos="432"/>
        </w:tabs>
        <w:spacing w:line="360" w:lineRule="auto"/>
        <w:rPr>
          <w:rFonts w:ascii="Calibri" w:hAnsi="Calibri"/>
          <w:noProof/>
          <w:sz w:val="22"/>
          <w:szCs w:val="22"/>
          <w:lang w:val="ru-RU" w:eastAsia="ru-RU"/>
        </w:rPr>
      </w:pPr>
      <w:r w:rsidRPr="002E3482"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ru-RU" w:eastAsia="ru-RU"/>
        </w:rPr>
        <w:tab/>
      </w:r>
      <w:r w:rsidRPr="002E3482">
        <w:rPr>
          <w:noProof/>
        </w:rPr>
        <w:t>Final results</w:t>
      </w:r>
      <w:r>
        <w:rPr>
          <w:noProof/>
        </w:rPr>
        <w:tab/>
      </w:r>
      <w:r w:rsidR="00C63FCA">
        <w:rPr>
          <w:noProof/>
        </w:rPr>
        <w:t>9</w:t>
      </w:r>
    </w:p>
    <w:p w14:paraId="46D66757" w14:textId="7909F96B" w:rsidR="000F10E2" w:rsidRDefault="000F10E2" w:rsidP="000F10E2">
      <w:pPr>
        <w:pStyle w:val="20"/>
        <w:tabs>
          <w:tab w:val="left" w:pos="1000"/>
        </w:tabs>
        <w:spacing w:line="360" w:lineRule="auto"/>
        <w:rPr>
          <w:rFonts w:ascii="Calibri" w:hAnsi="Calibri"/>
          <w:noProof/>
          <w:sz w:val="22"/>
          <w:szCs w:val="22"/>
          <w:lang w:val="ru-RU" w:eastAsia="ru-RU"/>
        </w:rPr>
      </w:pPr>
      <w:r w:rsidRPr="002E3482"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ru-RU" w:eastAsia="ru-RU"/>
        </w:rPr>
        <w:tab/>
      </w:r>
      <w:r w:rsidRPr="002E3482">
        <w:rPr>
          <w:noProof/>
        </w:rPr>
        <w:t>Resume</w:t>
      </w:r>
      <w:r>
        <w:rPr>
          <w:noProof/>
        </w:rPr>
        <w:tab/>
      </w:r>
      <w:r w:rsidR="00C63FCA">
        <w:rPr>
          <w:noProof/>
        </w:rPr>
        <w:t>9</w:t>
      </w:r>
    </w:p>
    <w:p w14:paraId="2A474980" w14:textId="77777777" w:rsidR="00C9222F" w:rsidRPr="0014146A" w:rsidRDefault="00E83FCB" w:rsidP="000F10E2">
      <w:pPr>
        <w:pStyle w:val="1"/>
        <w:widowControl/>
        <w:numPr>
          <w:ilvl w:val="0"/>
          <w:numId w:val="0"/>
        </w:numPr>
        <w:tabs>
          <w:tab w:val="right" w:pos="9923"/>
        </w:tabs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4146A">
        <w:rPr>
          <w:rFonts w:ascii="Times New Roman" w:hAnsi="Times New Roman"/>
          <w:b w:val="0"/>
        </w:rPr>
        <w:fldChar w:fldCharType="end"/>
      </w:r>
    </w:p>
    <w:p w14:paraId="0BDB85A0" w14:textId="66E5AA61" w:rsidR="00FA783D" w:rsidRPr="0014146A" w:rsidRDefault="00C9222F" w:rsidP="00F472A8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4146A">
        <w:rPr>
          <w:rFonts w:ascii="Times New Roman" w:hAnsi="Times New Roman"/>
        </w:rPr>
        <w:br w:type="page"/>
      </w:r>
      <w:bookmarkStart w:id="0" w:name="_Toc1553169"/>
      <w:r w:rsidR="00817336" w:rsidRPr="0014146A">
        <w:rPr>
          <w:rFonts w:ascii="Times New Roman" w:hAnsi="Times New Roman"/>
          <w:sz w:val="28"/>
          <w:szCs w:val="28"/>
        </w:rPr>
        <w:lastRenderedPageBreak/>
        <w:t>Introduction</w:t>
      </w:r>
      <w:bookmarkEnd w:id="0"/>
    </w:p>
    <w:p w14:paraId="7FA20198" w14:textId="77777777" w:rsidR="00FA783D" w:rsidRPr="0014146A" w:rsidRDefault="00FA783D" w:rsidP="00F472A8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242673" w14:textId="77777777" w:rsidR="00FA783D" w:rsidRPr="0014146A" w:rsidRDefault="00817336" w:rsidP="00F472A8">
      <w:pPr>
        <w:pStyle w:val="2"/>
        <w:widowControl/>
        <w:tabs>
          <w:tab w:val="num" w:pos="0"/>
        </w:tabs>
        <w:spacing w:before="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" w:name="_Toc1553170"/>
      <w:r w:rsidRPr="0014146A">
        <w:rPr>
          <w:rFonts w:ascii="Times New Roman" w:hAnsi="Times New Roman"/>
          <w:sz w:val="28"/>
          <w:szCs w:val="28"/>
        </w:rPr>
        <w:t>Purpose</w:t>
      </w:r>
      <w:bookmarkEnd w:id="1"/>
    </w:p>
    <w:p w14:paraId="56E3B190" w14:textId="6E851999" w:rsidR="00817336" w:rsidRPr="0014146A" w:rsidRDefault="00817336" w:rsidP="00F472A8">
      <w:pPr>
        <w:pStyle w:val="InfoBlue"/>
        <w:spacing w:after="0"/>
        <w:ind w:left="0"/>
        <w:jc w:val="both"/>
        <w:rPr>
          <w:lang w:val="en-US"/>
        </w:rPr>
      </w:pPr>
      <w:r w:rsidRPr="0014146A">
        <w:rPr>
          <w:szCs w:val="24"/>
          <w:lang w:val="en-US"/>
        </w:rPr>
        <w:t xml:space="preserve">The purpose of this test plan is to describe the testing process of </w:t>
      </w:r>
      <w:proofErr w:type="spellStart"/>
      <w:r w:rsidR="00DB4505">
        <w:rPr>
          <w:shd w:val="clear" w:color="auto" w:fill="FFFFFF"/>
          <w:lang w:val="en-US"/>
        </w:rPr>
        <w:t>Telnyx</w:t>
      </w:r>
      <w:proofErr w:type="spellEnd"/>
      <w:r w:rsidRPr="0014146A">
        <w:rPr>
          <w:b/>
          <w:szCs w:val="24"/>
          <w:lang w:val="en-US"/>
        </w:rPr>
        <w:t xml:space="preserve"> </w:t>
      </w:r>
      <w:r w:rsidR="00E578A0" w:rsidRPr="0014146A">
        <w:rPr>
          <w:szCs w:val="24"/>
          <w:lang w:val="en-US"/>
        </w:rPr>
        <w:t xml:space="preserve">site </w:t>
      </w:r>
      <w:r w:rsidRPr="0014146A">
        <w:rPr>
          <w:szCs w:val="24"/>
          <w:lang w:val="en-US"/>
        </w:rPr>
        <w:t>(full URL</w:t>
      </w:r>
      <w:r w:rsidR="00DB4505">
        <w:rPr>
          <w:lang w:val="en-US"/>
        </w:rPr>
        <w:t xml:space="preserve"> </w:t>
      </w:r>
      <w:r w:rsidR="00DB4505" w:rsidRPr="00DB4505">
        <w:rPr>
          <w:lang w:val="en-US"/>
        </w:rPr>
        <w:t>https://telnyx.com/</w:t>
      </w:r>
      <w:r w:rsidR="00FA783D" w:rsidRPr="0014146A">
        <w:rPr>
          <w:lang w:val="en-US"/>
        </w:rPr>
        <w:t xml:space="preserve">). </w:t>
      </w:r>
      <w:r w:rsidR="007A7396">
        <w:rPr>
          <w:lang w:val="en-US"/>
        </w:rPr>
        <w:t xml:space="preserve">The document </w:t>
      </w:r>
      <w:r w:rsidRPr="0014146A">
        <w:rPr>
          <w:lang w:val="en-US"/>
        </w:rPr>
        <w:t>allow</w:t>
      </w:r>
      <w:r w:rsidR="007A7396">
        <w:rPr>
          <w:lang w:val="en-US"/>
        </w:rPr>
        <w:t>s</w:t>
      </w:r>
      <w:r w:rsidRPr="0014146A">
        <w:rPr>
          <w:lang w:val="en-US"/>
        </w:rPr>
        <w:t xml:space="preserve"> to get an idea of the planned work on project testing.</w:t>
      </w:r>
    </w:p>
    <w:p w14:paraId="781FCC75" w14:textId="77777777" w:rsidR="00FA783D" w:rsidRPr="0014146A" w:rsidRDefault="00FA783D" w:rsidP="00F472A8">
      <w:pPr>
        <w:pStyle w:val="InfoBlue"/>
        <w:spacing w:after="0"/>
        <w:ind w:left="0"/>
        <w:jc w:val="both"/>
        <w:rPr>
          <w:lang w:val="en-US"/>
        </w:rPr>
      </w:pPr>
    </w:p>
    <w:p w14:paraId="76F39AF6" w14:textId="77777777" w:rsidR="00FA783D" w:rsidRPr="0014146A" w:rsidRDefault="00E578A0" w:rsidP="00F472A8">
      <w:pPr>
        <w:pStyle w:val="2"/>
        <w:widowControl/>
        <w:tabs>
          <w:tab w:val="num" w:pos="0"/>
        </w:tabs>
        <w:spacing w:before="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2" w:name="_Toc1553171"/>
      <w:r w:rsidRPr="0014146A">
        <w:rPr>
          <w:rFonts w:ascii="Times New Roman" w:hAnsi="Times New Roman"/>
          <w:sz w:val="28"/>
          <w:szCs w:val="28"/>
        </w:rPr>
        <w:t>Source data</w:t>
      </w:r>
      <w:bookmarkEnd w:id="2"/>
    </w:p>
    <w:p w14:paraId="7A8CD64F" w14:textId="77777777" w:rsidR="00F472A8" w:rsidRPr="0014146A" w:rsidRDefault="00F472A8" w:rsidP="00F472A8"/>
    <w:p w14:paraId="5BE7CC82" w14:textId="77777777" w:rsidR="001C5241" w:rsidRDefault="00DB4505" w:rsidP="001C5241">
      <w:pPr>
        <w:widowControl/>
        <w:spacing w:line="360" w:lineRule="auto"/>
        <w:ind w:firstLine="567"/>
        <w:jc w:val="both"/>
      </w:pPr>
      <w:proofErr w:type="spellStart"/>
      <w:r>
        <w:rPr>
          <w:shd w:val="clear" w:color="auto" w:fill="FFFFFF"/>
        </w:rPr>
        <w:t>Telnyx</w:t>
      </w:r>
      <w:proofErr w:type="spellEnd"/>
      <w:r w:rsidR="00FA783D" w:rsidRPr="0014146A">
        <w:t xml:space="preserve"> – </w:t>
      </w:r>
      <w:r w:rsidR="00E578A0" w:rsidRPr="0014146A">
        <w:t>a site that allows the user to learn more about the company</w:t>
      </w:r>
      <w:r>
        <w:t>,</w:t>
      </w:r>
      <w:r w:rsidRPr="00DB4505">
        <w:t xml:space="preserve"> a next-gen communications platform that provides carrier-grade services on a global, private IP network.</w:t>
      </w:r>
      <w:r w:rsidR="001C5241" w:rsidRPr="001C5241">
        <w:t xml:space="preserve"> </w:t>
      </w:r>
      <w:proofErr w:type="spellStart"/>
      <w:r w:rsidR="001C5241" w:rsidRPr="001C5241">
        <w:t>Telnyx</w:t>
      </w:r>
      <w:proofErr w:type="spellEnd"/>
      <w:r w:rsidR="001C5241" w:rsidRPr="001C5241">
        <w:t xml:space="preserve"> provides developers access to real-time voice and SMS capabilities via communication API. </w:t>
      </w:r>
      <w:proofErr w:type="spellStart"/>
      <w:r w:rsidR="001C5241">
        <w:t>Telnyx</w:t>
      </w:r>
      <w:proofErr w:type="spellEnd"/>
      <w:r w:rsidR="001C5241">
        <w:t xml:space="preserve"> delivers voice, messaging and more for applications and next-generation communications companies. Offering a communications platform that provides global carrier-grade services, </w:t>
      </w:r>
      <w:proofErr w:type="spellStart"/>
      <w:r w:rsidR="001C5241">
        <w:t>Telnyx</w:t>
      </w:r>
      <w:proofErr w:type="spellEnd"/>
      <w:r w:rsidR="001C5241">
        <w:t xml:space="preserve"> maintains an international, private IP network and grants its customers unprecedented control over their communications through its innovative portal and RESTful API.</w:t>
      </w:r>
    </w:p>
    <w:p w14:paraId="669D7DE0" w14:textId="77777777" w:rsidR="001C5241" w:rsidRDefault="001C5241" w:rsidP="001C5241">
      <w:pPr>
        <w:widowControl/>
        <w:spacing w:line="360" w:lineRule="auto"/>
        <w:ind w:firstLine="567"/>
        <w:jc w:val="both"/>
      </w:pPr>
    </w:p>
    <w:p w14:paraId="00546A9E" w14:textId="42F2F4BC" w:rsidR="00F472A8" w:rsidRPr="0014146A" w:rsidRDefault="001C5241" w:rsidP="001C5241">
      <w:pPr>
        <w:widowControl/>
        <w:spacing w:line="360" w:lineRule="auto"/>
        <w:ind w:firstLine="567"/>
        <w:jc w:val="both"/>
        <w:rPr>
          <w:b/>
        </w:rPr>
      </w:pPr>
      <w:proofErr w:type="spellStart"/>
      <w:r>
        <w:t>Telnyx</w:t>
      </w:r>
      <w:proofErr w:type="spellEnd"/>
      <w:r>
        <w:t xml:space="preserve"> products include voice (elastic SIP </w:t>
      </w:r>
      <w:proofErr w:type="spellStart"/>
      <w:r>
        <w:t>trunking</w:t>
      </w:r>
      <w:proofErr w:type="spellEnd"/>
      <w:r>
        <w:t>, global number search, and telephony data), programmatic messaging, wireless (mobile IoT), embedded communications (WebRTC) and automated networking. Customers provision services a la carte and pay by usage for scalable, on-demand communications.</w:t>
      </w:r>
    </w:p>
    <w:p w14:paraId="418AD576" w14:textId="77777777" w:rsidR="00FA783D" w:rsidRPr="0014146A" w:rsidRDefault="00286E69" w:rsidP="00F472A8">
      <w:pPr>
        <w:pStyle w:val="2"/>
        <w:widowControl/>
        <w:tabs>
          <w:tab w:val="num" w:pos="0"/>
        </w:tabs>
        <w:spacing w:before="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3" w:name="_Toc1553172"/>
      <w:r w:rsidRPr="0014146A">
        <w:rPr>
          <w:rFonts w:ascii="Times New Roman" w:hAnsi="Times New Roman"/>
          <w:sz w:val="28"/>
          <w:szCs w:val="28"/>
        </w:rPr>
        <w:t>Scope</w:t>
      </w:r>
      <w:bookmarkEnd w:id="3"/>
    </w:p>
    <w:p w14:paraId="062BF434" w14:textId="77777777" w:rsidR="00F472A8" w:rsidRPr="0014146A" w:rsidRDefault="00F472A8" w:rsidP="00F472A8"/>
    <w:p w14:paraId="7369ABA7" w14:textId="77777777" w:rsidR="00B91481" w:rsidRDefault="00B91481" w:rsidP="00B91481">
      <w:pPr>
        <w:spacing w:line="360" w:lineRule="auto"/>
        <w:ind w:firstLine="567"/>
        <w:jc w:val="both"/>
      </w:pPr>
      <w:r>
        <w:t xml:space="preserve">The purpose of testing the </w:t>
      </w:r>
      <w:proofErr w:type="spellStart"/>
      <w:r>
        <w:t>Telnyx</w:t>
      </w:r>
      <w:proofErr w:type="spellEnd"/>
      <w:r>
        <w:t xml:space="preserve"> site is to check the correct operation of all its functions </w:t>
      </w:r>
      <w:proofErr w:type="gramStart"/>
      <w:r>
        <w:t>on  108.0.5359.95</w:t>
      </w:r>
      <w:proofErr w:type="gramEnd"/>
      <w:r>
        <w:t xml:space="preserve"> version of Chromium browsers with typical use cases. A fraction of the time (20%) will be used to test atypical / potentially error-prone usage scenarios.</w:t>
      </w:r>
    </w:p>
    <w:p w14:paraId="37EB1875" w14:textId="77777777" w:rsidR="00B91481" w:rsidRDefault="00B91481" w:rsidP="00B91481">
      <w:pPr>
        <w:spacing w:line="360" w:lineRule="auto"/>
        <w:ind w:firstLine="567"/>
        <w:jc w:val="both"/>
      </w:pPr>
      <w:r>
        <w:t>The result of the testing process will be the following materials:</w:t>
      </w:r>
    </w:p>
    <w:p w14:paraId="511624D5" w14:textId="77777777" w:rsidR="00B91481" w:rsidRDefault="00B91481" w:rsidP="00B91481">
      <w:pPr>
        <w:spacing w:line="360" w:lineRule="auto"/>
        <w:ind w:firstLine="567"/>
        <w:jc w:val="both"/>
      </w:pPr>
      <w:r>
        <w:t></w:t>
      </w:r>
      <w:r>
        <w:tab/>
        <w:t xml:space="preserve">report of the testing team regarding the general state, giving the developers and managers of this product a picture of the site’s correct operation in various browsers; </w:t>
      </w:r>
    </w:p>
    <w:p w14:paraId="598FE189" w14:textId="77777777" w:rsidR="00B91481" w:rsidRDefault="00B91481" w:rsidP="00B91481">
      <w:pPr>
        <w:spacing w:line="360" w:lineRule="auto"/>
        <w:ind w:firstLine="567"/>
        <w:jc w:val="both"/>
      </w:pPr>
      <w:r>
        <w:t></w:t>
      </w:r>
      <w:r>
        <w:tab/>
        <w:t>report of the results of testing the current coverage, typical use cases / browsers;</w:t>
      </w:r>
    </w:p>
    <w:p w14:paraId="7FCC1CA8" w14:textId="77777777" w:rsidR="00B91481" w:rsidRDefault="00B91481" w:rsidP="00B91481">
      <w:pPr>
        <w:spacing w:line="360" w:lineRule="auto"/>
        <w:ind w:firstLine="567"/>
        <w:jc w:val="both"/>
      </w:pPr>
      <w:r>
        <w:t></w:t>
      </w:r>
      <w:r>
        <w:tab/>
        <w:t>documented bugs in the report of the customer;</w:t>
      </w:r>
    </w:p>
    <w:p w14:paraId="19C2AFAA" w14:textId="61FD1254" w:rsidR="00B91481" w:rsidRDefault="00B91481" w:rsidP="00B91481">
      <w:pPr>
        <w:spacing w:line="360" w:lineRule="auto"/>
        <w:ind w:firstLine="567"/>
        <w:jc w:val="both"/>
      </w:pPr>
      <w:r>
        <w:lastRenderedPageBreak/>
        <w:t>Testing will be done automatically, by the Cypress (Web Testing Framework) from the perspective of the end user of the site.</w:t>
      </w:r>
      <w:bookmarkStart w:id="4" w:name="_Toc1553173"/>
    </w:p>
    <w:p w14:paraId="44B50991" w14:textId="4B3A17E6" w:rsidR="00D54F81" w:rsidRDefault="00D54F81" w:rsidP="00B91481">
      <w:pPr>
        <w:spacing w:line="360" w:lineRule="auto"/>
        <w:ind w:firstLine="567"/>
        <w:jc w:val="both"/>
      </w:pPr>
    </w:p>
    <w:p w14:paraId="0EB39D43" w14:textId="3766389D" w:rsidR="00D54F81" w:rsidRDefault="00D54F81" w:rsidP="00B91481">
      <w:pPr>
        <w:spacing w:line="360" w:lineRule="auto"/>
        <w:ind w:firstLine="567"/>
        <w:jc w:val="both"/>
      </w:pPr>
    </w:p>
    <w:p w14:paraId="6796BF9E" w14:textId="1D41EF69" w:rsidR="00D54F81" w:rsidRDefault="00D54F81" w:rsidP="00B91481">
      <w:pPr>
        <w:spacing w:line="360" w:lineRule="auto"/>
        <w:ind w:firstLine="567"/>
        <w:jc w:val="both"/>
      </w:pPr>
    </w:p>
    <w:p w14:paraId="058A4EEA" w14:textId="26020A3A" w:rsidR="00D54F81" w:rsidRDefault="00D54F81" w:rsidP="00B91481">
      <w:pPr>
        <w:spacing w:line="360" w:lineRule="auto"/>
        <w:ind w:firstLine="567"/>
        <w:jc w:val="both"/>
      </w:pPr>
    </w:p>
    <w:p w14:paraId="374F14C9" w14:textId="6FDD21F5" w:rsidR="00D54F81" w:rsidRDefault="00D54F81" w:rsidP="00B91481">
      <w:pPr>
        <w:spacing w:line="360" w:lineRule="auto"/>
        <w:ind w:firstLine="567"/>
        <w:jc w:val="both"/>
      </w:pPr>
    </w:p>
    <w:p w14:paraId="116CA406" w14:textId="0FDD42F0" w:rsidR="00D54F81" w:rsidRDefault="00D54F81" w:rsidP="00B91481">
      <w:pPr>
        <w:spacing w:line="360" w:lineRule="auto"/>
        <w:ind w:firstLine="567"/>
        <w:jc w:val="both"/>
      </w:pPr>
    </w:p>
    <w:p w14:paraId="365DB2FA" w14:textId="43A7E6BA" w:rsidR="00D54F81" w:rsidRDefault="00D54F81" w:rsidP="00B91481">
      <w:pPr>
        <w:spacing w:line="360" w:lineRule="auto"/>
        <w:ind w:firstLine="567"/>
        <w:jc w:val="both"/>
      </w:pPr>
    </w:p>
    <w:p w14:paraId="1B4B5978" w14:textId="34B419A6" w:rsidR="00D54F81" w:rsidRDefault="00D54F81" w:rsidP="00B91481">
      <w:pPr>
        <w:spacing w:line="360" w:lineRule="auto"/>
        <w:ind w:firstLine="567"/>
        <w:jc w:val="both"/>
      </w:pPr>
    </w:p>
    <w:p w14:paraId="7C48D2F6" w14:textId="10D22985" w:rsidR="00D54F81" w:rsidRDefault="00D54F81" w:rsidP="00B91481">
      <w:pPr>
        <w:spacing w:line="360" w:lineRule="auto"/>
        <w:ind w:firstLine="567"/>
        <w:jc w:val="both"/>
      </w:pPr>
    </w:p>
    <w:p w14:paraId="698F9A6C" w14:textId="45240989" w:rsidR="00D54F81" w:rsidRDefault="00D54F81" w:rsidP="00B91481">
      <w:pPr>
        <w:spacing w:line="360" w:lineRule="auto"/>
        <w:ind w:firstLine="567"/>
        <w:jc w:val="both"/>
      </w:pPr>
    </w:p>
    <w:p w14:paraId="128EA09E" w14:textId="04B48AB2" w:rsidR="00D54F81" w:rsidRDefault="00D54F81" w:rsidP="00B91481">
      <w:pPr>
        <w:spacing w:line="360" w:lineRule="auto"/>
        <w:ind w:firstLine="567"/>
        <w:jc w:val="both"/>
      </w:pPr>
    </w:p>
    <w:p w14:paraId="1D39721C" w14:textId="3FDB4C6D" w:rsidR="00D54F81" w:rsidRDefault="00D54F81" w:rsidP="00B91481">
      <w:pPr>
        <w:spacing w:line="360" w:lineRule="auto"/>
        <w:ind w:firstLine="567"/>
        <w:jc w:val="both"/>
      </w:pPr>
    </w:p>
    <w:p w14:paraId="5B0FCA89" w14:textId="07D9DAEA" w:rsidR="00D54F81" w:rsidRDefault="00D54F81" w:rsidP="00B91481">
      <w:pPr>
        <w:spacing w:line="360" w:lineRule="auto"/>
        <w:ind w:firstLine="567"/>
        <w:jc w:val="both"/>
      </w:pPr>
    </w:p>
    <w:p w14:paraId="4BB0011F" w14:textId="3A27F25B" w:rsidR="00D54F81" w:rsidRDefault="00D54F81" w:rsidP="00B91481">
      <w:pPr>
        <w:spacing w:line="360" w:lineRule="auto"/>
        <w:ind w:firstLine="567"/>
        <w:jc w:val="both"/>
      </w:pPr>
    </w:p>
    <w:p w14:paraId="29895CB6" w14:textId="15B668D1" w:rsidR="00D54F81" w:rsidRDefault="00D54F81" w:rsidP="00B91481">
      <w:pPr>
        <w:spacing w:line="360" w:lineRule="auto"/>
        <w:ind w:firstLine="567"/>
        <w:jc w:val="both"/>
      </w:pPr>
    </w:p>
    <w:p w14:paraId="11DFE455" w14:textId="55475284" w:rsidR="00D54F81" w:rsidRDefault="00D54F81" w:rsidP="00B91481">
      <w:pPr>
        <w:spacing w:line="360" w:lineRule="auto"/>
        <w:ind w:firstLine="567"/>
        <w:jc w:val="both"/>
      </w:pPr>
    </w:p>
    <w:p w14:paraId="2C35704A" w14:textId="192194A9" w:rsidR="00D54F81" w:rsidRDefault="00D54F81" w:rsidP="00B91481">
      <w:pPr>
        <w:spacing w:line="360" w:lineRule="auto"/>
        <w:ind w:firstLine="567"/>
        <w:jc w:val="both"/>
      </w:pPr>
    </w:p>
    <w:p w14:paraId="3850DFB3" w14:textId="11A2BABC" w:rsidR="00D54F81" w:rsidRDefault="00D54F81" w:rsidP="00B91481">
      <w:pPr>
        <w:spacing w:line="360" w:lineRule="auto"/>
        <w:ind w:firstLine="567"/>
        <w:jc w:val="both"/>
      </w:pPr>
    </w:p>
    <w:p w14:paraId="2AE27692" w14:textId="4CEB8253" w:rsidR="00D54F81" w:rsidRDefault="00D54F81" w:rsidP="00B91481">
      <w:pPr>
        <w:spacing w:line="360" w:lineRule="auto"/>
        <w:ind w:firstLine="567"/>
        <w:jc w:val="both"/>
      </w:pPr>
    </w:p>
    <w:p w14:paraId="01F38857" w14:textId="76C23171" w:rsidR="00D54F81" w:rsidRDefault="00D54F81" w:rsidP="00B91481">
      <w:pPr>
        <w:spacing w:line="360" w:lineRule="auto"/>
        <w:ind w:firstLine="567"/>
        <w:jc w:val="both"/>
      </w:pPr>
    </w:p>
    <w:p w14:paraId="12EFB2F8" w14:textId="10B18254" w:rsidR="00D54F81" w:rsidRDefault="00D54F81" w:rsidP="00B91481">
      <w:pPr>
        <w:spacing w:line="360" w:lineRule="auto"/>
        <w:ind w:firstLine="567"/>
        <w:jc w:val="both"/>
      </w:pPr>
    </w:p>
    <w:p w14:paraId="04E186C5" w14:textId="5AFBD429" w:rsidR="00D54F81" w:rsidRDefault="00D54F81" w:rsidP="00B91481">
      <w:pPr>
        <w:spacing w:line="360" w:lineRule="auto"/>
        <w:ind w:firstLine="567"/>
        <w:jc w:val="both"/>
      </w:pPr>
    </w:p>
    <w:p w14:paraId="0A070343" w14:textId="4A14D710" w:rsidR="00D54F81" w:rsidRDefault="00D54F81" w:rsidP="00B91481">
      <w:pPr>
        <w:spacing w:line="360" w:lineRule="auto"/>
        <w:ind w:firstLine="567"/>
        <w:jc w:val="both"/>
      </w:pPr>
    </w:p>
    <w:p w14:paraId="1C8B63B8" w14:textId="2A7D5AB1" w:rsidR="00D54F81" w:rsidRDefault="00D54F81" w:rsidP="00B91481">
      <w:pPr>
        <w:spacing w:line="360" w:lineRule="auto"/>
        <w:ind w:firstLine="567"/>
        <w:jc w:val="both"/>
      </w:pPr>
    </w:p>
    <w:p w14:paraId="260D11C4" w14:textId="5E6F6165" w:rsidR="00D54F81" w:rsidRDefault="00D54F81" w:rsidP="00B91481">
      <w:pPr>
        <w:spacing w:line="360" w:lineRule="auto"/>
        <w:ind w:firstLine="567"/>
        <w:jc w:val="both"/>
      </w:pPr>
    </w:p>
    <w:p w14:paraId="71F84DAF" w14:textId="5DC9254A" w:rsidR="00D54F81" w:rsidRDefault="00D54F81" w:rsidP="00B91481">
      <w:pPr>
        <w:spacing w:line="360" w:lineRule="auto"/>
        <w:ind w:firstLine="567"/>
        <w:jc w:val="both"/>
      </w:pPr>
    </w:p>
    <w:p w14:paraId="08A86552" w14:textId="3F43C1AC" w:rsidR="00D54F81" w:rsidRDefault="00D54F81" w:rsidP="00B91481">
      <w:pPr>
        <w:spacing w:line="360" w:lineRule="auto"/>
        <w:ind w:firstLine="567"/>
        <w:jc w:val="both"/>
      </w:pPr>
    </w:p>
    <w:p w14:paraId="2569B6E2" w14:textId="77777777" w:rsidR="00D54F81" w:rsidRDefault="00D54F81" w:rsidP="00B91481">
      <w:pPr>
        <w:spacing w:line="360" w:lineRule="auto"/>
        <w:ind w:firstLine="567"/>
        <w:jc w:val="both"/>
      </w:pPr>
    </w:p>
    <w:p w14:paraId="02E2A7F9" w14:textId="2EE50F06" w:rsidR="006323E5" w:rsidRPr="00B91481" w:rsidRDefault="00286E69" w:rsidP="00B91481">
      <w:pPr>
        <w:pStyle w:val="1"/>
        <w:ind w:left="851" w:hanging="284"/>
        <w:rPr>
          <w:rFonts w:ascii="Times New Roman" w:hAnsi="Times New Roman"/>
          <w:sz w:val="28"/>
          <w:szCs w:val="28"/>
        </w:rPr>
      </w:pPr>
      <w:r w:rsidRPr="00B91481">
        <w:rPr>
          <w:rFonts w:ascii="Times New Roman" w:hAnsi="Times New Roman"/>
          <w:sz w:val="28"/>
          <w:szCs w:val="28"/>
        </w:rPr>
        <w:lastRenderedPageBreak/>
        <w:t>Conditions for testing</w:t>
      </w:r>
      <w:bookmarkEnd w:id="4"/>
    </w:p>
    <w:p w14:paraId="4C52B633" w14:textId="77777777" w:rsidR="006323E5" w:rsidRPr="0014146A" w:rsidRDefault="006323E5" w:rsidP="00F472A8">
      <w:pPr>
        <w:spacing w:line="360" w:lineRule="auto"/>
        <w:ind w:firstLine="567"/>
        <w:jc w:val="both"/>
      </w:pPr>
    </w:p>
    <w:p w14:paraId="66FB1BC9" w14:textId="38DF56BF" w:rsidR="00D54F81" w:rsidRPr="0014146A" w:rsidRDefault="00D54F81" w:rsidP="00D54F81">
      <w:pPr>
        <w:widowControl/>
        <w:spacing w:line="360" w:lineRule="auto"/>
        <w:ind w:firstLine="567"/>
        <w:jc w:val="both"/>
        <w:rPr>
          <w:b/>
        </w:rPr>
      </w:pPr>
      <w:r w:rsidRPr="0014146A">
        <w:t xml:space="preserve">The website should satisfy the </w:t>
      </w:r>
      <w:r>
        <w:t xml:space="preserve">Customers provision services a la carte and pay by usage for scalable, on-demand communications. </w:t>
      </w:r>
      <w:proofErr w:type="spellStart"/>
      <w:r>
        <w:t>Telnyx</w:t>
      </w:r>
      <w:proofErr w:type="spellEnd"/>
      <w:r>
        <w:t xml:space="preserve"> products should include voice (elastic SIP </w:t>
      </w:r>
      <w:proofErr w:type="spellStart"/>
      <w:r>
        <w:t>trunking</w:t>
      </w:r>
      <w:proofErr w:type="spellEnd"/>
      <w:r>
        <w:t>, global number search, and telephony data), programmatic messaging, wireless (mobile IoT), embedded communications (WebRTC) and automated networking.</w:t>
      </w:r>
      <w:r w:rsidR="009C292F">
        <w:t xml:space="preserve"> Customers </w:t>
      </w:r>
      <w:r w:rsidR="009C292F" w:rsidRPr="009C292F">
        <w:t xml:space="preserve">can create a </w:t>
      </w:r>
      <w:proofErr w:type="spellStart"/>
      <w:r w:rsidR="009C292F" w:rsidRPr="009C292F">
        <w:t>Telnyx</w:t>
      </w:r>
      <w:proofErr w:type="spellEnd"/>
      <w:r w:rsidR="009C292F" w:rsidRPr="009C292F">
        <w:t xml:space="preserve"> Mission Control Portal account</w:t>
      </w:r>
      <w:r w:rsidR="009C292F">
        <w:t>.</w:t>
      </w:r>
    </w:p>
    <w:p w14:paraId="45E58FEC" w14:textId="77777777" w:rsidR="00F472A8" w:rsidRPr="0014146A" w:rsidRDefault="00F472A8" w:rsidP="009C292F">
      <w:pPr>
        <w:spacing w:line="360" w:lineRule="auto"/>
        <w:jc w:val="both"/>
        <w:rPr>
          <w:sz w:val="28"/>
          <w:szCs w:val="28"/>
        </w:rPr>
      </w:pPr>
    </w:p>
    <w:p w14:paraId="12CF3A3D" w14:textId="77777777" w:rsidR="00CF4F33" w:rsidRPr="0014146A" w:rsidRDefault="00286E69" w:rsidP="00F472A8">
      <w:pPr>
        <w:pStyle w:val="1"/>
        <w:spacing w:before="0" w:after="0" w:line="360" w:lineRule="auto"/>
        <w:ind w:firstLine="567"/>
        <w:rPr>
          <w:rFonts w:ascii="Times New Roman" w:hAnsi="Times New Roman"/>
        </w:rPr>
      </w:pPr>
      <w:bookmarkStart w:id="5" w:name="_Toc1553174"/>
      <w:r w:rsidRPr="0014146A">
        <w:rPr>
          <w:rFonts w:ascii="Times New Roman" w:hAnsi="Times New Roman"/>
          <w:sz w:val="28"/>
          <w:szCs w:val="28"/>
        </w:rPr>
        <w:t>Test</w:t>
      </w:r>
      <w:r w:rsidR="005716C8">
        <w:rPr>
          <w:rFonts w:ascii="Times New Roman" w:hAnsi="Times New Roman"/>
          <w:sz w:val="28"/>
          <w:szCs w:val="28"/>
        </w:rPr>
        <w:t>ing</w:t>
      </w:r>
      <w:r w:rsidRPr="0014146A">
        <w:rPr>
          <w:rFonts w:ascii="Times New Roman" w:hAnsi="Times New Roman"/>
        </w:rPr>
        <w:t xml:space="preserve"> </w:t>
      </w:r>
      <w:r w:rsidR="0014146A" w:rsidRPr="0014146A">
        <w:rPr>
          <w:rFonts w:ascii="Times New Roman" w:hAnsi="Times New Roman"/>
          <w:sz w:val="28"/>
          <w:szCs w:val="28"/>
        </w:rPr>
        <w:t>s</w:t>
      </w:r>
      <w:r w:rsidRPr="0014146A">
        <w:rPr>
          <w:rFonts w:ascii="Times New Roman" w:hAnsi="Times New Roman"/>
          <w:sz w:val="28"/>
          <w:szCs w:val="28"/>
        </w:rPr>
        <w:t>trategy</w:t>
      </w:r>
      <w:bookmarkEnd w:id="5"/>
    </w:p>
    <w:p w14:paraId="32F9E00C" w14:textId="77777777" w:rsidR="00CF4F33" w:rsidRPr="0014146A" w:rsidRDefault="00CF4F33" w:rsidP="00F472A8">
      <w:pPr>
        <w:spacing w:line="360" w:lineRule="auto"/>
        <w:ind w:firstLine="567"/>
        <w:jc w:val="both"/>
      </w:pPr>
    </w:p>
    <w:p w14:paraId="3714F471" w14:textId="77777777" w:rsidR="008869C7" w:rsidRPr="0014146A" w:rsidRDefault="007A7396" w:rsidP="00F472A8">
      <w:pPr>
        <w:pStyle w:val="InfoBlue"/>
        <w:spacing w:after="0"/>
        <w:ind w:left="0"/>
        <w:jc w:val="both"/>
        <w:rPr>
          <w:lang w:val="en-US"/>
        </w:rPr>
      </w:pPr>
      <w:r w:rsidRPr="007A7396">
        <w:rPr>
          <w:lang w:val="en-US"/>
        </w:rPr>
        <w:t>The following test plan is formal, as understanding of the current state of the project is needed to build a detailed plan</w:t>
      </w:r>
      <w:r w:rsidR="008869C7" w:rsidRPr="0014146A">
        <w:rPr>
          <w:lang w:val="en-US"/>
        </w:rPr>
        <w:t>. As a result of the first run of functional tests, changes and improvements will be made to the test plan. The first run of the functional tests will give a clear idea of the level of stability of the system and the set of tests that will be performed in each configuration will be clearly defined.</w:t>
      </w:r>
    </w:p>
    <w:p w14:paraId="39F262DA" w14:textId="77777777" w:rsidR="008869C7" w:rsidRPr="0014146A" w:rsidRDefault="008869C7" w:rsidP="00F472A8">
      <w:pPr>
        <w:pStyle w:val="InfoBlue"/>
        <w:spacing w:after="0"/>
        <w:ind w:left="0"/>
        <w:jc w:val="both"/>
        <w:rPr>
          <w:lang w:val="en-US"/>
        </w:rPr>
      </w:pPr>
      <w:r w:rsidRPr="0014146A">
        <w:rPr>
          <w:lang w:val="en-US"/>
        </w:rPr>
        <w:t xml:space="preserve">This approach will </w:t>
      </w:r>
      <w:r w:rsidR="007A7396" w:rsidRPr="007A7396">
        <w:rPr>
          <w:lang w:val="en-US"/>
        </w:rPr>
        <w:t>give</w:t>
      </w:r>
      <w:r w:rsidRPr="0014146A">
        <w:rPr>
          <w:lang w:val="en-US"/>
        </w:rPr>
        <w:t xml:space="preserve"> an opportunity to get a detailed report on the product being tested and to focus maximum attention on narrow places. </w:t>
      </w:r>
    </w:p>
    <w:p w14:paraId="22C709D5" w14:textId="77777777" w:rsidR="008869C7" w:rsidRPr="0014146A" w:rsidRDefault="008869C7" w:rsidP="00F472A8">
      <w:pPr>
        <w:pStyle w:val="InfoBlue"/>
        <w:spacing w:after="0"/>
        <w:ind w:left="0"/>
        <w:jc w:val="both"/>
        <w:rPr>
          <w:lang w:val="en-US"/>
        </w:rPr>
      </w:pPr>
      <w:r w:rsidRPr="0014146A">
        <w:rPr>
          <w:lang w:val="en-US"/>
        </w:rPr>
        <w:t xml:space="preserve">The customer will be provided with daily reports on the progress of testing, defects found, suggestions for improving the </w:t>
      </w:r>
      <w:r w:rsidR="000720CC">
        <w:rPr>
          <w:lang w:val="en-US"/>
        </w:rPr>
        <w:t>work</w:t>
      </w:r>
      <w:r w:rsidRPr="0014146A">
        <w:rPr>
          <w:lang w:val="en-US"/>
        </w:rPr>
        <w:t xml:space="preserve"> of the product and its design. All detected defects will be </w:t>
      </w:r>
      <w:r w:rsidR="000720CC">
        <w:rPr>
          <w:lang w:val="en-US"/>
        </w:rPr>
        <w:t xml:space="preserve">reported </w:t>
      </w:r>
      <w:r w:rsidRPr="0014146A">
        <w:rPr>
          <w:lang w:val="en-US"/>
        </w:rPr>
        <w:t>to the customer's tracker as separate tickets for subsequent correction.</w:t>
      </w:r>
    </w:p>
    <w:p w14:paraId="12F580E3" w14:textId="1B714C01" w:rsidR="00FA783D" w:rsidRDefault="009C292F" w:rsidP="00F472A8">
      <w:pPr>
        <w:pStyle w:val="InfoBlue"/>
        <w:spacing w:after="0"/>
        <w:ind w:left="0"/>
        <w:jc w:val="both"/>
        <w:rPr>
          <w:szCs w:val="24"/>
          <w:lang w:val="en-US"/>
        </w:rPr>
      </w:pPr>
      <w:r w:rsidRPr="009C292F">
        <w:rPr>
          <w:szCs w:val="24"/>
          <w:lang w:val="en-US"/>
        </w:rPr>
        <w:t xml:space="preserve">In the process of testing the </w:t>
      </w:r>
      <w:proofErr w:type="spellStart"/>
      <w:r w:rsidRPr="009C292F">
        <w:rPr>
          <w:szCs w:val="24"/>
          <w:lang w:val="en-US"/>
        </w:rPr>
        <w:t>Telnyx</w:t>
      </w:r>
      <w:proofErr w:type="spellEnd"/>
      <w:r w:rsidRPr="009C292F">
        <w:rPr>
          <w:szCs w:val="24"/>
          <w:lang w:val="en-US"/>
        </w:rPr>
        <w:t xml:space="preserve"> site ad-hoc and regression testing will be applied due to the lack of strict specification, as well as due to limited resources for the formalization of tests.</w:t>
      </w:r>
    </w:p>
    <w:p w14:paraId="647D7862" w14:textId="77777777" w:rsidR="009C292F" w:rsidRPr="009C292F" w:rsidRDefault="009C292F" w:rsidP="009C292F">
      <w:pPr>
        <w:pStyle w:val="aa"/>
      </w:pPr>
    </w:p>
    <w:p w14:paraId="6F5E3564" w14:textId="77777777" w:rsidR="008869C7" w:rsidRPr="0014146A" w:rsidRDefault="00F472A8" w:rsidP="00F47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/>
          <w:lang w:val="en-US"/>
        </w:rPr>
      </w:pPr>
      <w:r w:rsidRPr="0014146A">
        <w:rPr>
          <w:rFonts w:ascii="Times New Roman" w:hAnsi="Times New Roman" w:cs="Times New Roman"/>
          <w:b/>
          <w:lang w:val="en-US"/>
        </w:rPr>
        <w:t>Five</w:t>
      </w:r>
      <w:r w:rsidR="008869C7" w:rsidRPr="0014146A">
        <w:rPr>
          <w:rFonts w:ascii="Times New Roman" w:hAnsi="Times New Roman" w:cs="Times New Roman"/>
          <w:b/>
          <w:lang w:val="en-US"/>
        </w:rPr>
        <w:t xml:space="preserve"> stages of the testing process are planned:</w:t>
      </w:r>
    </w:p>
    <w:p w14:paraId="0C332EA0" w14:textId="77777777" w:rsidR="008869C7" w:rsidRPr="0014146A" w:rsidRDefault="000720CC" w:rsidP="00F472A8">
      <w:pPr>
        <w:pStyle w:val="Default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lang w:val="en-US"/>
        </w:rPr>
      </w:pPr>
      <w:r w:rsidRPr="000720CC">
        <w:rPr>
          <w:rFonts w:ascii="Times New Roman" w:hAnsi="Times New Roman" w:cs="Times New Roman"/>
          <w:lang w:val="en-US"/>
        </w:rPr>
        <w:t>the first stage is to analyze the technical requirements, develop a test plan, and run the functional tests partially</w:t>
      </w:r>
      <w:r w:rsidR="008869C7" w:rsidRPr="0014146A">
        <w:rPr>
          <w:rFonts w:ascii="Times New Roman" w:hAnsi="Times New Roman" w:cs="Times New Roman"/>
          <w:lang w:val="en-US"/>
        </w:rPr>
        <w:t xml:space="preserve">; </w:t>
      </w:r>
    </w:p>
    <w:p w14:paraId="229055D1" w14:textId="77777777" w:rsidR="008869C7" w:rsidRPr="0014146A" w:rsidRDefault="008869C7" w:rsidP="00F472A8">
      <w:pPr>
        <w:pStyle w:val="Default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lang w:val="en-US"/>
        </w:rPr>
      </w:pPr>
      <w:r w:rsidRPr="0014146A">
        <w:rPr>
          <w:rFonts w:ascii="Times New Roman" w:hAnsi="Times New Roman" w:cs="Times New Roman"/>
          <w:lang w:val="en-US"/>
        </w:rPr>
        <w:t>second stage will be devoted to a detailed run of the functional tests with the detection and description of defects;</w:t>
      </w:r>
    </w:p>
    <w:p w14:paraId="760B7B31" w14:textId="77777777" w:rsidR="00231E09" w:rsidRDefault="00231E09" w:rsidP="00F472A8">
      <w:pPr>
        <w:pStyle w:val="Default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lang w:val="en-US"/>
        </w:rPr>
      </w:pPr>
      <w:r w:rsidRPr="00231E09">
        <w:rPr>
          <w:rFonts w:ascii="Times New Roman" w:hAnsi="Times New Roman" w:cs="Times New Roman"/>
          <w:lang w:val="en-US"/>
        </w:rPr>
        <w:t xml:space="preserve">at the third stage, </w:t>
      </w:r>
      <w:proofErr w:type="spellStart"/>
      <w:r w:rsidRPr="00231E09">
        <w:rPr>
          <w:rFonts w:ascii="Times New Roman" w:hAnsi="Times New Roman" w:cs="Times New Roman"/>
          <w:lang w:val="en-US"/>
        </w:rPr>
        <w:t>automatical</w:t>
      </w:r>
      <w:proofErr w:type="spellEnd"/>
      <w:r w:rsidRPr="00231E09">
        <w:rPr>
          <w:rFonts w:ascii="Times New Roman" w:hAnsi="Times New Roman" w:cs="Times New Roman"/>
          <w:lang w:val="en-US"/>
        </w:rPr>
        <w:t xml:space="preserve"> testing will be performed with a description of the defects found;</w:t>
      </w:r>
    </w:p>
    <w:p w14:paraId="220556E8" w14:textId="2F1C91A0" w:rsidR="008869C7" w:rsidRPr="0014146A" w:rsidRDefault="008869C7" w:rsidP="00F472A8">
      <w:pPr>
        <w:pStyle w:val="Default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lang w:val="en-US"/>
        </w:rPr>
      </w:pPr>
      <w:r w:rsidRPr="0014146A">
        <w:rPr>
          <w:rFonts w:ascii="Times New Roman" w:hAnsi="Times New Roman" w:cs="Times New Roman"/>
          <w:lang w:val="en-US"/>
        </w:rPr>
        <w:t xml:space="preserve">the fourth </w:t>
      </w:r>
      <w:r w:rsidR="000720CC" w:rsidRPr="0014146A">
        <w:rPr>
          <w:rFonts w:ascii="Times New Roman" w:hAnsi="Times New Roman" w:cs="Times New Roman"/>
          <w:lang w:val="en-US"/>
        </w:rPr>
        <w:t>stage</w:t>
      </w:r>
      <w:r w:rsidRPr="0014146A">
        <w:rPr>
          <w:rFonts w:ascii="Times New Roman" w:hAnsi="Times New Roman" w:cs="Times New Roman"/>
          <w:lang w:val="en-US"/>
        </w:rPr>
        <w:t xml:space="preserve"> is to check the bugs </w:t>
      </w:r>
      <w:r w:rsidR="000720CC">
        <w:rPr>
          <w:rFonts w:ascii="Times New Roman" w:hAnsi="Times New Roman" w:cs="Times New Roman"/>
          <w:lang w:val="en-US"/>
        </w:rPr>
        <w:t>fix</w:t>
      </w:r>
      <w:r w:rsidRPr="0014146A">
        <w:rPr>
          <w:rFonts w:ascii="Times New Roman" w:hAnsi="Times New Roman" w:cs="Times New Roman"/>
          <w:lang w:val="en-US"/>
        </w:rPr>
        <w:t xml:space="preserve">ed by the developers and conduct regression testing; </w:t>
      </w:r>
    </w:p>
    <w:p w14:paraId="41E3D84D" w14:textId="77777777" w:rsidR="008869C7" w:rsidRPr="0014146A" w:rsidRDefault="008869C7" w:rsidP="00F472A8">
      <w:pPr>
        <w:pStyle w:val="Default"/>
        <w:numPr>
          <w:ilvl w:val="0"/>
          <w:numId w:val="13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lang w:val="en-US"/>
        </w:rPr>
      </w:pPr>
      <w:r w:rsidRPr="0014146A">
        <w:rPr>
          <w:rFonts w:ascii="Times New Roman" w:hAnsi="Times New Roman" w:cs="Times New Roman"/>
          <w:lang w:val="en-US"/>
        </w:rPr>
        <w:t xml:space="preserve">the fifth stage </w:t>
      </w:r>
      <w:r w:rsidR="000720CC" w:rsidRPr="000720CC">
        <w:rPr>
          <w:rFonts w:ascii="Times New Roman" w:hAnsi="Times New Roman" w:cs="Times New Roman"/>
          <w:lang w:val="en-US"/>
        </w:rPr>
        <w:t xml:space="preserve">is to test </w:t>
      </w:r>
      <w:r w:rsidRPr="0014146A">
        <w:rPr>
          <w:rFonts w:ascii="Times New Roman" w:hAnsi="Times New Roman" w:cs="Times New Roman"/>
          <w:lang w:val="en-US"/>
        </w:rPr>
        <w:t>the product design with a description of the defects found.</w:t>
      </w:r>
    </w:p>
    <w:p w14:paraId="5CEDC987" w14:textId="77777777" w:rsidR="008869C7" w:rsidRPr="0014146A" w:rsidRDefault="008869C7" w:rsidP="00F47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14:paraId="29592BCB" w14:textId="77777777" w:rsidR="008869C7" w:rsidRPr="0014146A" w:rsidRDefault="008869C7" w:rsidP="00F47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14146A">
        <w:rPr>
          <w:rFonts w:ascii="Times New Roman" w:hAnsi="Times New Roman" w:cs="Times New Roman"/>
          <w:lang w:val="en-US"/>
        </w:rPr>
        <w:lastRenderedPageBreak/>
        <w:t>Thus, maximum detailing of the testing depth is achieved, which, in turn</w:t>
      </w:r>
      <w:r w:rsidR="000720CC">
        <w:rPr>
          <w:rFonts w:ascii="Times New Roman" w:hAnsi="Times New Roman" w:cs="Times New Roman"/>
          <w:lang w:val="en-US"/>
        </w:rPr>
        <w:t>,</w:t>
      </w:r>
      <w:r w:rsidR="000720CC" w:rsidRPr="000720CC">
        <w:rPr>
          <w:rFonts w:ascii="Arial" w:hAnsi="Arial" w:cs="Arial"/>
          <w:sz w:val="18"/>
          <w:szCs w:val="18"/>
          <w:lang w:val="en-US" w:eastAsia="en-US"/>
        </w:rPr>
        <w:t xml:space="preserve"> </w:t>
      </w:r>
      <w:r w:rsidR="000720CC" w:rsidRPr="000720CC">
        <w:rPr>
          <w:rFonts w:ascii="Times New Roman" w:hAnsi="Times New Roman" w:cs="Times New Roman"/>
          <w:lang w:val="en-US"/>
        </w:rPr>
        <w:t>allows to determine the spent resources more accurately</w:t>
      </w:r>
      <w:r w:rsidRPr="0014146A">
        <w:rPr>
          <w:rFonts w:ascii="Times New Roman" w:hAnsi="Times New Roman" w:cs="Times New Roman"/>
          <w:lang w:val="en-US"/>
        </w:rPr>
        <w:t>, as well as allows project developers to correct defects at the earliest stages.</w:t>
      </w:r>
    </w:p>
    <w:p w14:paraId="5CF1C5DD" w14:textId="77777777" w:rsidR="008869C7" w:rsidRPr="0014146A" w:rsidRDefault="008869C7" w:rsidP="00F47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14:paraId="42409530" w14:textId="77777777" w:rsidR="00004B16" w:rsidRPr="0014146A" w:rsidRDefault="008869C7" w:rsidP="00F472A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r w:rsidRPr="0014146A">
        <w:rPr>
          <w:rFonts w:ascii="Times New Roman" w:hAnsi="Times New Roman" w:cs="Times New Roman"/>
          <w:b/>
          <w:lang w:val="en-US"/>
        </w:rPr>
        <w:t xml:space="preserve">OS, approved for </w:t>
      </w:r>
      <w:r w:rsidR="000720CC">
        <w:rPr>
          <w:rFonts w:ascii="Times New Roman" w:hAnsi="Times New Roman" w:cs="Times New Roman"/>
          <w:b/>
          <w:lang w:val="en-US"/>
        </w:rPr>
        <w:t>testing</w:t>
      </w:r>
      <w:r w:rsidRPr="0014146A">
        <w:rPr>
          <w:rFonts w:ascii="Times New Roman" w:hAnsi="Times New Roman" w:cs="Times New Roman"/>
          <w:b/>
          <w:lang w:val="en-US"/>
        </w:rPr>
        <w:t>:</w:t>
      </w:r>
    </w:p>
    <w:p w14:paraId="42A82D7A" w14:textId="0A70F05F" w:rsidR="00004B16" w:rsidRPr="0014146A" w:rsidRDefault="00004B16" w:rsidP="0061437B">
      <w:pPr>
        <w:pStyle w:val="Default"/>
        <w:numPr>
          <w:ilvl w:val="0"/>
          <w:numId w:val="8"/>
        </w:numPr>
        <w:tabs>
          <w:tab w:val="clear" w:pos="710"/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Cs w:val="20"/>
          <w:lang w:val="en-US"/>
        </w:rPr>
      </w:pPr>
      <w:r w:rsidRPr="0014146A">
        <w:rPr>
          <w:rFonts w:ascii="Times New Roman" w:hAnsi="Times New Roman" w:cs="Times New Roman"/>
          <w:szCs w:val="20"/>
          <w:lang w:val="en-US"/>
        </w:rPr>
        <w:t xml:space="preserve">Windows </w:t>
      </w:r>
      <w:r w:rsidR="003F5736" w:rsidRPr="0014146A">
        <w:rPr>
          <w:rFonts w:ascii="Times New Roman" w:hAnsi="Times New Roman" w:cs="Times New Roman"/>
          <w:szCs w:val="20"/>
          <w:lang w:val="en-US"/>
        </w:rPr>
        <w:t>10</w:t>
      </w:r>
      <w:r w:rsidR="0017096F">
        <w:rPr>
          <w:rFonts w:ascii="Times New Roman" w:hAnsi="Times New Roman" w:cs="Times New Roman"/>
          <w:szCs w:val="20"/>
          <w:lang w:val="en-US"/>
        </w:rPr>
        <w:t>x64</w:t>
      </w:r>
    </w:p>
    <w:p w14:paraId="24EF59DF" w14:textId="77777777" w:rsidR="00FA783D" w:rsidRPr="0014146A" w:rsidRDefault="008869C7" w:rsidP="0061437B">
      <w:pPr>
        <w:pStyle w:val="Default"/>
        <w:tabs>
          <w:tab w:val="left" w:pos="851"/>
        </w:tabs>
        <w:spacing w:line="360" w:lineRule="auto"/>
        <w:ind w:firstLine="567"/>
        <w:jc w:val="both"/>
        <w:rPr>
          <w:rFonts w:ascii="Times New Roman" w:hAnsi="Times New Roman" w:cs="Times New Roman"/>
          <w:szCs w:val="20"/>
          <w:lang w:val="en-US"/>
        </w:rPr>
      </w:pPr>
      <w:r w:rsidRPr="0014146A">
        <w:rPr>
          <w:rFonts w:ascii="Times New Roman" w:hAnsi="Times New Roman" w:cs="Times New Roman"/>
          <w:b/>
          <w:lang w:val="en-US"/>
        </w:rPr>
        <w:t xml:space="preserve">Browsers, approved for </w:t>
      </w:r>
      <w:r w:rsidR="000720CC">
        <w:rPr>
          <w:rFonts w:ascii="Times New Roman" w:hAnsi="Times New Roman" w:cs="Times New Roman"/>
          <w:b/>
          <w:lang w:val="en-US"/>
        </w:rPr>
        <w:t>testing</w:t>
      </w:r>
      <w:r w:rsidRPr="0014146A">
        <w:rPr>
          <w:rFonts w:ascii="Times New Roman" w:hAnsi="Times New Roman" w:cs="Times New Roman"/>
          <w:b/>
          <w:lang w:val="en-US"/>
        </w:rPr>
        <w:t>:</w:t>
      </w:r>
    </w:p>
    <w:p w14:paraId="2E38F505" w14:textId="255B08A3" w:rsidR="0017096F" w:rsidRPr="00200A19" w:rsidRDefault="0017096F" w:rsidP="0017096F">
      <w:pPr>
        <w:pStyle w:val="Default"/>
        <w:numPr>
          <w:ilvl w:val="0"/>
          <w:numId w:val="8"/>
        </w:numPr>
        <w:tabs>
          <w:tab w:val="clear" w:pos="71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szCs w:val="20"/>
          <w:lang w:val="en-US"/>
        </w:rPr>
      </w:pPr>
      <w:r w:rsidRPr="0014146A">
        <w:rPr>
          <w:rFonts w:ascii="Times New Roman" w:hAnsi="Times New Roman" w:cs="Times New Roman"/>
          <w:color w:val="auto"/>
          <w:szCs w:val="20"/>
          <w:lang w:val="en-US"/>
        </w:rPr>
        <w:t xml:space="preserve">Google </w:t>
      </w:r>
      <w:proofErr w:type="gramStart"/>
      <w:r w:rsidRPr="0014146A">
        <w:rPr>
          <w:rFonts w:ascii="Times New Roman" w:hAnsi="Times New Roman" w:cs="Times New Roman"/>
          <w:color w:val="auto"/>
          <w:szCs w:val="20"/>
          <w:lang w:val="en-US"/>
        </w:rPr>
        <w:t>Chrome</w:t>
      </w:r>
      <w:r>
        <w:rPr>
          <w:rFonts w:ascii="Times New Roman" w:hAnsi="Times New Roman" w:cs="Times New Roman"/>
          <w:color w:val="auto"/>
          <w:szCs w:val="20"/>
          <w:lang w:val="en-US"/>
        </w:rPr>
        <w:t xml:space="preserve"> </w:t>
      </w:r>
      <w:r w:rsidR="00231E09">
        <w:rPr>
          <w:rFonts w:ascii="Roboto" w:hAnsi="Roboto"/>
          <w:color w:val="5F6368"/>
          <w:sz w:val="20"/>
          <w:szCs w:val="20"/>
        </w:rPr>
        <w:t> </w:t>
      </w:r>
      <w:r w:rsidR="00231E09" w:rsidRPr="00231E09">
        <w:rPr>
          <w:rFonts w:ascii="Times New Roman" w:hAnsi="Times New Roman" w:cs="Times New Roman"/>
          <w:color w:val="auto"/>
        </w:rPr>
        <w:t>108.0.5359.95</w:t>
      </w:r>
      <w:proofErr w:type="gramEnd"/>
    </w:p>
    <w:p w14:paraId="3067204B" w14:textId="2DF9C3E7" w:rsidR="00200A19" w:rsidRDefault="00200A19" w:rsidP="00200A19">
      <w:pPr>
        <w:pStyle w:val="Default"/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b/>
          <w:bCs/>
          <w:color w:val="auto"/>
          <w:szCs w:val="2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Cs w:val="20"/>
          <w:lang w:val="en-US"/>
        </w:rPr>
        <w:t>A</w:t>
      </w:r>
      <w:r w:rsidRPr="00200A19">
        <w:rPr>
          <w:rFonts w:ascii="Times New Roman" w:hAnsi="Times New Roman" w:cs="Times New Roman"/>
          <w:b/>
          <w:bCs/>
          <w:color w:val="auto"/>
          <w:szCs w:val="20"/>
          <w:lang w:val="en-US"/>
        </w:rPr>
        <w:t xml:space="preserve">utomation testing </w:t>
      </w:r>
      <w:r>
        <w:rPr>
          <w:rFonts w:ascii="Times New Roman" w:hAnsi="Times New Roman" w:cs="Times New Roman"/>
          <w:b/>
          <w:bCs/>
          <w:color w:val="auto"/>
          <w:szCs w:val="20"/>
          <w:lang w:val="en-US"/>
        </w:rPr>
        <w:t>e</w:t>
      </w:r>
      <w:r w:rsidRPr="00200A19">
        <w:rPr>
          <w:rFonts w:ascii="Times New Roman" w:hAnsi="Times New Roman" w:cs="Times New Roman"/>
          <w:b/>
          <w:bCs/>
          <w:color w:val="auto"/>
          <w:szCs w:val="20"/>
          <w:lang w:val="en-US"/>
        </w:rPr>
        <w:t>nvironment</w:t>
      </w:r>
      <w:r>
        <w:rPr>
          <w:rFonts w:ascii="Times New Roman" w:hAnsi="Times New Roman" w:cs="Times New Roman"/>
          <w:b/>
          <w:bCs/>
          <w:color w:val="auto"/>
          <w:szCs w:val="20"/>
          <w:lang w:val="en-US"/>
        </w:rPr>
        <w:t>:</w:t>
      </w:r>
    </w:p>
    <w:p w14:paraId="61DD2F23" w14:textId="7C6139AF" w:rsidR="00200A19" w:rsidRPr="00200A19" w:rsidRDefault="00200A19" w:rsidP="00200A19">
      <w:pPr>
        <w:pStyle w:val="Default"/>
        <w:numPr>
          <w:ilvl w:val="0"/>
          <w:numId w:val="24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auto"/>
          <w:szCs w:val="2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auto"/>
          <w:szCs w:val="20"/>
          <w:lang w:val="en-US"/>
        </w:rPr>
        <w:t>Node,js</w:t>
      </w:r>
      <w:proofErr w:type="spellEnd"/>
      <w:proofErr w:type="gramEnd"/>
      <w:r>
        <w:rPr>
          <w:rFonts w:ascii="Times New Roman" w:hAnsi="Times New Roman" w:cs="Times New Roman"/>
          <w:color w:val="auto"/>
          <w:szCs w:val="20"/>
          <w:lang w:val="en-US"/>
        </w:rPr>
        <w:t xml:space="preserve"> 18.12.1</w:t>
      </w:r>
    </w:p>
    <w:p w14:paraId="38EEFBE4" w14:textId="749BD393" w:rsidR="00200A19" w:rsidRPr="00200A19" w:rsidRDefault="00200A19" w:rsidP="00200A19">
      <w:pPr>
        <w:pStyle w:val="Default"/>
        <w:numPr>
          <w:ilvl w:val="0"/>
          <w:numId w:val="24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auto"/>
          <w:szCs w:val="20"/>
          <w:lang w:val="en-US"/>
        </w:rPr>
      </w:pPr>
      <w:r>
        <w:rPr>
          <w:rFonts w:ascii="Times New Roman" w:hAnsi="Times New Roman" w:cs="Times New Roman"/>
          <w:color w:val="auto"/>
          <w:szCs w:val="20"/>
          <w:lang w:val="en-US"/>
        </w:rPr>
        <w:t>Cypress Framework</w:t>
      </w:r>
    </w:p>
    <w:p w14:paraId="191093C8" w14:textId="00ACFBD1" w:rsidR="00200A19" w:rsidRPr="00200A19" w:rsidRDefault="00C204C2" w:rsidP="00200A19">
      <w:pPr>
        <w:pStyle w:val="Default"/>
        <w:numPr>
          <w:ilvl w:val="0"/>
          <w:numId w:val="24"/>
        </w:num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b/>
          <w:bCs/>
          <w:color w:val="auto"/>
          <w:szCs w:val="20"/>
          <w:lang w:val="en-US"/>
        </w:rPr>
      </w:pPr>
      <w:r>
        <w:rPr>
          <w:rFonts w:ascii="Times New Roman" w:hAnsi="Times New Roman" w:cs="Times New Roman"/>
          <w:color w:val="auto"/>
          <w:szCs w:val="20"/>
          <w:lang w:val="en-US"/>
        </w:rPr>
        <w:t>VSC 1.74.0</w:t>
      </w:r>
    </w:p>
    <w:p w14:paraId="78E24280" w14:textId="77777777" w:rsidR="00231E09" w:rsidRPr="0014146A" w:rsidRDefault="00231E09" w:rsidP="00231E09">
      <w:pPr>
        <w:pStyle w:val="Default"/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color w:val="auto"/>
          <w:szCs w:val="20"/>
          <w:lang w:val="en-US"/>
        </w:rPr>
      </w:pPr>
    </w:p>
    <w:p w14:paraId="4428836E" w14:textId="77777777" w:rsidR="009976A4" w:rsidRPr="0014146A" w:rsidRDefault="009976A4" w:rsidP="00F472A8">
      <w:pPr>
        <w:pStyle w:val="aa"/>
        <w:tabs>
          <w:tab w:val="left" w:pos="284"/>
        </w:tabs>
        <w:spacing w:after="0" w:line="360" w:lineRule="auto"/>
        <w:ind w:left="0" w:firstLine="567"/>
        <w:jc w:val="both"/>
        <w:rPr>
          <w:sz w:val="24"/>
          <w:szCs w:val="24"/>
        </w:rPr>
      </w:pPr>
    </w:p>
    <w:p w14:paraId="6146F7AA" w14:textId="77777777" w:rsidR="00206312" w:rsidRPr="0014146A" w:rsidRDefault="008869C7" w:rsidP="00F472A8">
      <w:pPr>
        <w:pStyle w:val="2"/>
        <w:widowControl/>
        <w:tabs>
          <w:tab w:val="num" w:pos="0"/>
        </w:tabs>
        <w:spacing w:before="0" w:after="0" w:line="360" w:lineRule="auto"/>
        <w:ind w:firstLine="567"/>
        <w:jc w:val="both"/>
        <w:rPr>
          <w:rFonts w:ascii="Times New Roman" w:hAnsi="Times New Roman"/>
        </w:rPr>
      </w:pPr>
      <w:bookmarkStart w:id="6" w:name="_Toc1553175"/>
      <w:r w:rsidRPr="0014146A">
        <w:rPr>
          <w:rFonts w:ascii="Times New Roman" w:hAnsi="Times New Roman"/>
          <w:sz w:val="28"/>
        </w:rPr>
        <w:t>Test</w:t>
      </w:r>
      <w:r w:rsidR="005716C8">
        <w:rPr>
          <w:rFonts w:ascii="Times New Roman" w:hAnsi="Times New Roman"/>
          <w:sz w:val="28"/>
        </w:rPr>
        <w:t>ing</w:t>
      </w:r>
      <w:r w:rsidRPr="0014146A">
        <w:rPr>
          <w:rFonts w:ascii="Times New Roman" w:hAnsi="Times New Roman"/>
          <w:sz w:val="28"/>
        </w:rPr>
        <w:t xml:space="preserve"> types</w:t>
      </w:r>
      <w:bookmarkEnd w:id="6"/>
    </w:p>
    <w:p w14:paraId="7A981364" w14:textId="77777777" w:rsidR="00E83FCB" w:rsidRPr="0014146A" w:rsidRDefault="008869C7" w:rsidP="00F472A8">
      <w:pPr>
        <w:pStyle w:val="3"/>
        <w:spacing w:before="0" w:after="0" w:line="360" w:lineRule="auto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bookmarkStart w:id="7" w:name="_Toc1553176"/>
      <w:r w:rsidRPr="0014146A">
        <w:rPr>
          <w:rFonts w:ascii="Times New Roman" w:hAnsi="Times New Roman"/>
          <w:b/>
          <w:i w:val="0"/>
          <w:sz w:val="28"/>
          <w:szCs w:val="28"/>
        </w:rPr>
        <w:t>Functional testing</w:t>
      </w:r>
      <w:bookmarkEnd w:id="7"/>
    </w:p>
    <w:p w14:paraId="372CCCFA" w14:textId="77777777" w:rsidR="008869C7" w:rsidRPr="0014146A" w:rsidRDefault="008869C7" w:rsidP="00F472A8">
      <w:pPr>
        <w:pStyle w:val="af8"/>
        <w:spacing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bookmarkStart w:id="8" w:name="_Toc314978536"/>
      <w:bookmarkStart w:id="9" w:name="_Toc324843643"/>
      <w:bookmarkStart w:id="10" w:name="_Toc324851950"/>
      <w:bookmarkStart w:id="11" w:name="_Toc324915533"/>
      <w:r w:rsidRPr="0014146A">
        <w:rPr>
          <w:rFonts w:ascii="Times New Roman" w:hAnsi="Times New Roman"/>
          <w:b/>
          <w:sz w:val="24"/>
          <w:szCs w:val="24"/>
          <w:lang w:val="en-US"/>
        </w:rPr>
        <w:t>Objective:</w:t>
      </w:r>
    </w:p>
    <w:p w14:paraId="4CC07128" w14:textId="77777777" w:rsidR="008869C7" w:rsidRPr="0014146A" w:rsidRDefault="008869C7" w:rsidP="00F472A8">
      <w:pPr>
        <w:pStyle w:val="af8"/>
        <w:spacing w:line="360" w:lineRule="auto"/>
        <w:ind w:firstLine="567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>Identify functional errors, inconsistencies with the requirements and expectations of the user through the implementation of standard as well as non-trivial test scenarios.</w:t>
      </w:r>
    </w:p>
    <w:p w14:paraId="0DC1D94F" w14:textId="77777777" w:rsidR="008869C7" w:rsidRPr="0014146A" w:rsidRDefault="008869C7" w:rsidP="00F472A8">
      <w:pPr>
        <w:pStyle w:val="af8"/>
        <w:spacing w:line="360" w:lineRule="auto"/>
        <w:ind w:firstLine="567"/>
        <w:rPr>
          <w:rFonts w:ascii="Times New Roman" w:hAnsi="Times New Roman"/>
          <w:b/>
          <w:sz w:val="24"/>
          <w:szCs w:val="24"/>
          <w:lang w:val="en-US"/>
        </w:rPr>
      </w:pPr>
      <w:r w:rsidRPr="0014146A">
        <w:rPr>
          <w:rFonts w:ascii="Times New Roman" w:hAnsi="Times New Roman"/>
          <w:b/>
          <w:sz w:val="24"/>
          <w:szCs w:val="24"/>
          <w:lang w:val="en-US"/>
        </w:rPr>
        <w:t xml:space="preserve">Process description: </w:t>
      </w:r>
    </w:p>
    <w:p w14:paraId="60BA7401" w14:textId="77777777" w:rsidR="0087078F" w:rsidRPr="0014146A" w:rsidRDefault="00EA338C" w:rsidP="00F472A8">
      <w:pPr>
        <w:pStyle w:val="12"/>
        <w:spacing w:after="0" w:line="360" w:lineRule="auto"/>
        <w:ind w:firstLine="567"/>
        <w:jc w:val="both"/>
        <w:rPr>
          <w:b/>
          <w:i/>
          <w:sz w:val="24"/>
          <w:szCs w:val="24"/>
          <w:lang w:val="en-US"/>
        </w:rPr>
      </w:pPr>
      <w:r w:rsidRPr="0014146A">
        <w:rPr>
          <w:b/>
          <w:sz w:val="24"/>
          <w:szCs w:val="24"/>
          <w:lang w:val="en-US"/>
        </w:rPr>
        <w:t>Registration / Authorization</w:t>
      </w:r>
    </w:p>
    <w:p w14:paraId="6C012F11" w14:textId="7B3F5D0C" w:rsidR="00206312" w:rsidRPr="0014146A" w:rsidRDefault="00EA338C" w:rsidP="0061437B">
      <w:pPr>
        <w:pStyle w:val="aa"/>
        <w:numPr>
          <w:ilvl w:val="0"/>
          <w:numId w:val="4"/>
        </w:numPr>
        <w:tabs>
          <w:tab w:val="num" w:pos="851"/>
          <w:tab w:val="num" w:pos="1020"/>
        </w:tabs>
        <w:spacing w:after="0" w:line="360" w:lineRule="auto"/>
        <w:ind w:left="0" w:firstLine="567"/>
        <w:jc w:val="both"/>
        <w:rPr>
          <w:sz w:val="24"/>
          <w:szCs w:val="24"/>
        </w:rPr>
      </w:pPr>
      <w:r w:rsidRPr="0014146A">
        <w:rPr>
          <w:sz w:val="24"/>
          <w:szCs w:val="24"/>
        </w:rPr>
        <w:t>User registration</w:t>
      </w:r>
    </w:p>
    <w:p w14:paraId="04777DD0" w14:textId="77777777" w:rsidR="00EA338C" w:rsidRPr="0014146A" w:rsidRDefault="00EA338C" w:rsidP="0061437B">
      <w:pPr>
        <w:pStyle w:val="aa"/>
        <w:numPr>
          <w:ilvl w:val="0"/>
          <w:numId w:val="4"/>
        </w:numPr>
        <w:tabs>
          <w:tab w:val="num" w:pos="851"/>
          <w:tab w:val="num" w:pos="1020"/>
        </w:tabs>
        <w:spacing w:after="0" w:line="360" w:lineRule="auto"/>
        <w:ind w:left="0" w:firstLine="567"/>
        <w:jc w:val="both"/>
        <w:rPr>
          <w:sz w:val="24"/>
          <w:szCs w:val="24"/>
        </w:rPr>
      </w:pPr>
      <w:r w:rsidRPr="0014146A">
        <w:rPr>
          <w:sz w:val="24"/>
          <w:szCs w:val="24"/>
        </w:rPr>
        <w:t>User authorization</w:t>
      </w:r>
    </w:p>
    <w:p w14:paraId="7B93DDE2" w14:textId="391DDE95" w:rsidR="00EA338C" w:rsidRDefault="00EA338C" w:rsidP="0061437B">
      <w:pPr>
        <w:pStyle w:val="aa"/>
        <w:numPr>
          <w:ilvl w:val="0"/>
          <w:numId w:val="4"/>
        </w:numPr>
        <w:tabs>
          <w:tab w:val="num" w:pos="851"/>
          <w:tab w:val="num" w:pos="1020"/>
        </w:tabs>
        <w:spacing w:after="0" w:line="360" w:lineRule="auto"/>
        <w:ind w:left="0" w:firstLine="567"/>
        <w:rPr>
          <w:sz w:val="24"/>
          <w:szCs w:val="24"/>
        </w:rPr>
      </w:pPr>
      <w:r w:rsidRPr="0014146A">
        <w:rPr>
          <w:sz w:val="24"/>
          <w:szCs w:val="24"/>
        </w:rPr>
        <w:t>Password recovery</w:t>
      </w:r>
    </w:p>
    <w:p w14:paraId="49F0DA90" w14:textId="62A608EA" w:rsidR="001D5B30" w:rsidRDefault="001D5B30" w:rsidP="0061437B">
      <w:pPr>
        <w:pStyle w:val="aa"/>
        <w:numPr>
          <w:ilvl w:val="0"/>
          <w:numId w:val="4"/>
        </w:numPr>
        <w:tabs>
          <w:tab w:val="num" w:pos="851"/>
          <w:tab w:val="num" w:pos="1020"/>
        </w:tabs>
        <w:spacing w:after="0" w:line="360" w:lineRule="auto"/>
        <w:ind w:left="0" w:firstLine="567"/>
        <w:rPr>
          <w:sz w:val="24"/>
          <w:szCs w:val="24"/>
        </w:rPr>
      </w:pPr>
      <w:r w:rsidRPr="001D5B30">
        <w:rPr>
          <w:sz w:val="24"/>
          <w:szCs w:val="24"/>
        </w:rPr>
        <w:t>Edit account</w:t>
      </w:r>
    </w:p>
    <w:p w14:paraId="72B42FB1" w14:textId="77777777" w:rsidR="008C2A8B" w:rsidRPr="0014146A" w:rsidRDefault="00EA338C" w:rsidP="0061437B">
      <w:pPr>
        <w:pStyle w:val="12"/>
        <w:tabs>
          <w:tab w:val="num" w:pos="851"/>
        </w:tabs>
        <w:spacing w:after="0" w:line="360" w:lineRule="auto"/>
        <w:ind w:firstLine="567"/>
        <w:jc w:val="both"/>
        <w:rPr>
          <w:b/>
          <w:i/>
          <w:sz w:val="24"/>
          <w:szCs w:val="24"/>
          <w:lang w:val="en-US"/>
        </w:rPr>
      </w:pPr>
      <w:r w:rsidRPr="0014146A">
        <w:rPr>
          <w:b/>
          <w:sz w:val="24"/>
          <w:szCs w:val="24"/>
          <w:lang w:val="en-US"/>
        </w:rPr>
        <w:t>Profile</w:t>
      </w:r>
    </w:p>
    <w:p w14:paraId="05969E9A" w14:textId="77777777" w:rsidR="00EA338C" w:rsidRPr="0014146A" w:rsidRDefault="00EA338C" w:rsidP="0061437B">
      <w:pPr>
        <w:pStyle w:val="af8"/>
        <w:numPr>
          <w:ilvl w:val="0"/>
          <w:numId w:val="4"/>
        </w:numPr>
        <w:tabs>
          <w:tab w:val="num" w:pos="851"/>
        </w:tabs>
        <w:spacing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 xml:space="preserve">Profile editing </w:t>
      </w:r>
    </w:p>
    <w:p w14:paraId="7E4F32D0" w14:textId="77777777" w:rsidR="00EA338C" w:rsidRPr="0014146A" w:rsidRDefault="00EA338C" w:rsidP="0061437B">
      <w:pPr>
        <w:pStyle w:val="af8"/>
        <w:numPr>
          <w:ilvl w:val="0"/>
          <w:numId w:val="4"/>
        </w:numPr>
        <w:tabs>
          <w:tab w:val="num" w:pos="851"/>
        </w:tabs>
        <w:spacing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>Deletion of the account</w:t>
      </w:r>
    </w:p>
    <w:p w14:paraId="79E9BAF2" w14:textId="77777777" w:rsidR="006E59A0" w:rsidRPr="0014146A" w:rsidRDefault="006E59A0" w:rsidP="0061437B">
      <w:pPr>
        <w:pStyle w:val="af8"/>
        <w:numPr>
          <w:ilvl w:val="0"/>
          <w:numId w:val="4"/>
        </w:numPr>
        <w:tabs>
          <w:tab w:val="clear" w:pos="1101"/>
          <w:tab w:val="num" w:pos="851"/>
        </w:tabs>
        <w:spacing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>Cancellation / confirmation of the subscription</w:t>
      </w:r>
    </w:p>
    <w:p w14:paraId="16B5CD0E" w14:textId="7031C2AB" w:rsidR="006E59A0" w:rsidRDefault="006E59A0" w:rsidP="0061437B">
      <w:pPr>
        <w:pStyle w:val="af8"/>
        <w:numPr>
          <w:ilvl w:val="0"/>
          <w:numId w:val="4"/>
        </w:numPr>
        <w:tabs>
          <w:tab w:val="clear" w:pos="1101"/>
          <w:tab w:val="num" w:pos="851"/>
        </w:tabs>
        <w:spacing w:line="360" w:lineRule="auto"/>
        <w:ind w:left="0" w:firstLine="567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>User logout from personal account</w:t>
      </w:r>
    </w:p>
    <w:p w14:paraId="676CAAE9" w14:textId="77777777" w:rsidR="00D84754" w:rsidRDefault="00D84754" w:rsidP="00753C3B">
      <w:pPr>
        <w:pStyle w:val="af8"/>
        <w:spacing w:line="360" w:lineRule="auto"/>
        <w:ind w:left="567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542065" w14:textId="7DB016EE" w:rsidR="00753C3B" w:rsidRDefault="00060E1F" w:rsidP="00753C3B">
      <w:pPr>
        <w:pStyle w:val="af8"/>
        <w:spacing w:line="360" w:lineRule="auto"/>
        <w:ind w:left="567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lastRenderedPageBreak/>
        <w:t>Products</w:t>
      </w:r>
    </w:p>
    <w:p w14:paraId="4EF769C6" w14:textId="313DDBA1" w:rsidR="00127BC1" w:rsidRPr="00127BC1" w:rsidRDefault="00753C3B" w:rsidP="00753C3B">
      <w:pPr>
        <w:pStyle w:val="af8"/>
        <w:numPr>
          <w:ilvl w:val="0"/>
          <w:numId w:val="23"/>
        </w:numPr>
        <w:spacing w:line="360" w:lineRule="auto"/>
        <w:ind w:left="993" w:hanging="42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15795">
        <w:rPr>
          <w:rFonts w:ascii="Times New Roman" w:hAnsi="Times New Roman"/>
          <w:sz w:val="24"/>
          <w:szCs w:val="24"/>
          <w:lang w:val="en-US"/>
        </w:rPr>
        <w:t>Explore</w:t>
      </w:r>
      <w:r w:rsidR="00060E1F">
        <w:rPr>
          <w:rFonts w:ascii="Times New Roman" w:hAnsi="Times New Roman"/>
          <w:sz w:val="24"/>
          <w:szCs w:val="24"/>
          <w:lang w:val="en-US"/>
        </w:rPr>
        <w:t xml:space="preserve"> products</w:t>
      </w:r>
    </w:p>
    <w:p w14:paraId="04033B7D" w14:textId="73347E56" w:rsidR="00127BC1" w:rsidRPr="00555076" w:rsidRDefault="00127BC1" w:rsidP="00753C3B">
      <w:pPr>
        <w:pStyle w:val="af8"/>
        <w:numPr>
          <w:ilvl w:val="0"/>
          <w:numId w:val="23"/>
        </w:numPr>
        <w:spacing w:line="360" w:lineRule="auto"/>
        <w:ind w:left="993" w:hanging="42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55076">
        <w:rPr>
          <w:rFonts w:ascii="Times New Roman" w:hAnsi="Times New Roman"/>
          <w:sz w:val="24"/>
          <w:szCs w:val="24"/>
          <w:lang w:val="en-US"/>
        </w:rPr>
        <w:t>Information about products</w:t>
      </w:r>
    </w:p>
    <w:p w14:paraId="3FDF9B82" w14:textId="0C614893" w:rsidR="00555076" w:rsidRPr="00C2623C" w:rsidRDefault="00555076" w:rsidP="00753C3B">
      <w:pPr>
        <w:pStyle w:val="af8"/>
        <w:numPr>
          <w:ilvl w:val="0"/>
          <w:numId w:val="23"/>
        </w:numPr>
        <w:spacing w:line="360" w:lineRule="auto"/>
        <w:ind w:left="993" w:hanging="425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Join</w:t>
      </w:r>
      <w:r w:rsidR="00C2623C">
        <w:rPr>
          <w:rFonts w:ascii="Times New Roman" w:hAnsi="Times New Roman"/>
          <w:sz w:val="24"/>
          <w:szCs w:val="24"/>
          <w:lang w:val="en-US"/>
        </w:rPr>
        <w:t>ing</w:t>
      </w:r>
      <w:r>
        <w:rPr>
          <w:rFonts w:ascii="Times New Roman" w:hAnsi="Times New Roman"/>
          <w:sz w:val="24"/>
          <w:szCs w:val="24"/>
          <w:lang w:val="en-US"/>
        </w:rPr>
        <w:t xml:space="preserve"> the network</w:t>
      </w:r>
    </w:p>
    <w:p w14:paraId="0B29F96F" w14:textId="2164D54F" w:rsidR="00C2623C" w:rsidRPr="00C2623C" w:rsidRDefault="00C2623C" w:rsidP="00753C3B">
      <w:pPr>
        <w:pStyle w:val="af8"/>
        <w:numPr>
          <w:ilvl w:val="0"/>
          <w:numId w:val="23"/>
        </w:numPr>
        <w:spacing w:line="360" w:lineRule="auto"/>
        <w:ind w:left="993" w:hanging="425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Pr="00C2623C">
        <w:rPr>
          <w:rFonts w:ascii="Times New Roman" w:hAnsi="Times New Roman"/>
          <w:sz w:val="24"/>
          <w:szCs w:val="24"/>
          <w:lang w:val="en-US"/>
        </w:rPr>
        <w:t>vailable pri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C2623C">
        <w:rPr>
          <w:rFonts w:ascii="Times New Roman" w:hAnsi="Times New Roman"/>
          <w:sz w:val="24"/>
          <w:szCs w:val="24"/>
          <w:lang w:val="en-US"/>
        </w:rPr>
        <w:t>ing</w:t>
      </w:r>
      <w:r w:rsidRPr="00C2623C">
        <w:t xml:space="preserve"> </w:t>
      </w:r>
    </w:p>
    <w:p w14:paraId="684145D6" w14:textId="77777777" w:rsidR="006E59A0" w:rsidRPr="0014146A" w:rsidRDefault="006E59A0" w:rsidP="0061437B">
      <w:pPr>
        <w:pStyle w:val="12"/>
        <w:tabs>
          <w:tab w:val="num" w:pos="851"/>
        </w:tabs>
        <w:spacing w:after="0" w:line="360" w:lineRule="auto"/>
        <w:ind w:firstLine="567"/>
        <w:jc w:val="both"/>
        <w:rPr>
          <w:b/>
          <w:sz w:val="24"/>
          <w:szCs w:val="24"/>
          <w:lang w:val="en-US"/>
        </w:rPr>
      </w:pPr>
      <w:r w:rsidRPr="0014146A">
        <w:rPr>
          <w:b/>
          <w:sz w:val="24"/>
          <w:szCs w:val="24"/>
          <w:lang w:val="en-US"/>
        </w:rPr>
        <w:t>Search</w:t>
      </w:r>
    </w:p>
    <w:p w14:paraId="0AFBF32E" w14:textId="589531BA" w:rsidR="003058E4" w:rsidRDefault="006E59A0" w:rsidP="00D65790">
      <w:pPr>
        <w:pStyle w:val="12"/>
        <w:numPr>
          <w:ilvl w:val="0"/>
          <w:numId w:val="16"/>
        </w:numPr>
        <w:tabs>
          <w:tab w:val="num" w:pos="851"/>
          <w:tab w:val="left" w:pos="1134"/>
        </w:tabs>
        <w:spacing w:after="0" w:line="360" w:lineRule="auto"/>
        <w:ind w:left="0" w:firstLine="567"/>
        <w:jc w:val="both"/>
        <w:rPr>
          <w:sz w:val="24"/>
          <w:szCs w:val="24"/>
          <w:lang w:val="en-US"/>
        </w:rPr>
      </w:pPr>
      <w:r w:rsidRPr="0014146A">
        <w:rPr>
          <w:sz w:val="24"/>
          <w:szCs w:val="24"/>
          <w:lang w:val="en-US"/>
        </w:rPr>
        <w:t xml:space="preserve">Search by </w:t>
      </w:r>
      <w:r w:rsidR="00D65790" w:rsidRPr="00D65790">
        <w:rPr>
          <w:sz w:val="24"/>
          <w:szCs w:val="24"/>
          <w:lang w:val="en-US"/>
        </w:rPr>
        <w:t>Support Center</w:t>
      </w:r>
    </w:p>
    <w:p w14:paraId="6F2C1E23" w14:textId="4E4A45EA" w:rsidR="001039C7" w:rsidRPr="0014146A" w:rsidRDefault="001039C7" w:rsidP="0061437B">
      <w:pPr>
        <w:pStyle w:val="12"/>
        <w:numPr>
          <w:ilvl w:val="0"/>
          <w:numId w:val="16"/>
        </w:numPr>
        <w:tabs>
          <w:tab w:val="num" w:pos="851"/>
          <w:tab w:val="left" w:pos="1134"/>
        </w:tabs>
        <w:spacing w:after="0" w:line="360" w:lineRule="auto"/>
        <w:ind w:left="0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Choose category and use menu.</w:t>
      </w:r>
    </w:p>
    <w:p w14:paraId="47B4799A" w14:textId="77777777" w:rsidR="006E59A0" w:rsidRPr="0014146A" w:rsidRDefault="006E59A0" w:rsidP="0061437B">
      <w:pPr>
        <w:pStyle w:val="12"/>
        <w:tabs>
          <w:tab w:val="num" w:pos="851"/>
          <w:tab w:val="left" w:pos="1134"/>
        </w:tabs>
        <w:spacing w:after="0" w:line="360" w:lineRule="auto"/>
        <w:ind w:firstLine="567"/>
        <w:jc w:val="both"/>
        <w:rPr>
          <w:b/>
          <w:sz w:val="24"/>
          <w:szCs w:val="24"/>
          <w:lang w:val="en-US"/>
        </w:rPr>
      </w:pPr>
      <w:r w:rsidRPr="0014146A">
        <w:rPr>
          <w:b/>
          <w:sz w:val="24"/>
          <w:szCs w:val="24"/>
          <w:lang w:val="en-US"/>
        </w:rPr>
        <w:t>Articles</w:t>
      </w:r>
    </w:p>
    <w:p w14:paraId="71A9D764" w14:textId="77777777" w:rsidR="006E59A0" w:rsidRPr="0014146A" w:rsidRDefault="006E59A0" w:rsidP="0061437B">
      <w:pPr>
        <w:pStyle w:val="12"/>
        <w:numPr>
          <w:ilvl w:val="0"/>
          <w:numId w:val="17"/>
        </w:numPr>
        <w:tabs>
          <w:tab w:val="num" w:pos="851"/>
          <w:tab w:val="left" w:pos="1134"/>
        </w:tabs>
        <w:spacing w:after="0" w:line="360" w:lineRule="auto"/>
        <w:ind w:left="0" w:firstLine="567"/>
        <w:jc w:val="both"/>
        <w:rPr>
          <w:sz w:val="24"/>
          <w:szCs w:val="24"/>
          <w:lang w:val="en-US"/>
        </w:rPr>
      </w:pPr>
      <w:r w:rsidRPr="0014146A">
        <w:rPr>
          <w:sz w:val="24"/>
          <w:szCs w:val="24"/>
          <w:lang w:val="en-US"/>
        </w:rPr>
        <w:t>Sharing of articles in all proposed social networks</w:t>
      </w:r>
    </w:p>
    <w:p w14:paraId="1BB91E5A" w14:textId="77777777" w:rsidR="006E59A0" w:rsidRPr="0014146A" w:rsidRDefault="006E59A0" w:rsidP="0061437B">
      <w:pPr>
        <w:pStyle w:val="12"/>
        <w:numPr>
          <w:ilvl w:val="0"/>
          <w:numId w:val="17"/>
        </w:numPr>
        <w:tabs>
          <w:tab w:val="num" w:pos="851"/>
          <w:tab w:val="left" w:pos="1134"/>
        </w:tabs>
        <w:spacing w:after="0" w:line="360" w:lineRule="auto"/>
        <w:ind w:left="0" w:firstLine="567"/>
        <w:jc w:val="both"/>
        <w:rPr>
          <w:sz w:val="24"/>
          <w:szCs w:val="24"/>
          <w:lang w:val="en-US"/>
        </w:rPr>
      </w:pPr>
      <w:r w:rsidRPr="0014146A">
        <w:rPr>
          <w:sz w:val="24"/>
          <w:szCs w:val="24"/>
          <w:lang w:val="en-US"/>
        </w:rPr>
        <w:t>Photo display function</w:t>
      </w:r>
    </w:p>
    <w:p w14:paraId="0A3E0BD7" w14:textId="77777777" w:rsidR="002F3E47" w:rsidRPr="0014146A" w:rsidRDefault="002F3E47" w:rsidP="0061437B">
      <w:pPr>
        <w:pStyle w:val="aa"/>
        <w:tabs>
          <w:tab w:val="num" w:pos="851"/>
        </w:tabs>
        <w:spacing w:after="0" w:line="360" w:lineRule="auto"/>
        <w:ind w:left="0" w:firstLine="567"/>
        <w:jc w:val="both"/>
        <w:rPr>
          <w:b/>
          <w:sz w:val="24"/>
          <w:szCs w:val="24"/>
        </w:rPr>
      </w:pPr>
      <w:r w:rsidRPr="0014146A">
        <w:rPr>
          <w:b/>
          <w:sz w:val="24"/>
          <w:szCs w:val="24"/>
        </w:rPr>
        <w:t>Banners</w:t>
      </w:r>
    </w:p>
    <w:p w14:paraId="0958ED82" w14:textId="24E176B7" w:rsidR="003A723A" w:rsidRDefault="00C0293C" w:rsidP="0061437B">
      <w:pPr>
        <w:pStyle w:val="aa"/>
        <w:numPr>
          <w:ilvl w:val="0"/>
          <w:numId w:val="19"/>
        </w:numPr>
        <w:tabs>
          <w:tab w:val="num" w:pos="851"/>
        </w:tabs>
        <w:spacing w:after="0" w:line="360" w:lineRule="auto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Clickable</w:t>
      </w:r>
      <w:r w:rsidR="002F3E47" w:rsidRPr="0014146A">
        <w:rPr>
          <w:sz w:val="24"/>
          <w:szCs w:val="24"/>
        </w:rPr>
        <w:t xml:space="preserve"> images</w:t>
      </w:r>
    </w:p>
    <w:p w14:paraId="0B810427" w14:textId="23DE291D" w:rsidR="00F15795" w:rsidRPr="00F15795" w:rsidRDefault="00F15795" w:rsidP="00F15795">
      <w:pPr>
        <w:pStyle w:val="aa"/>
        <w:spacing w:line="360" w:lineRule="auto"/>
        <w:ind w:left="567"/>
        <w:jc w:val="both"/>
        <w:rPr>
          <w:b/>
          <w:bCs/>
          <w:sz w:val="24"/>
          <w:szCs w:val="24"/>
        </w:rPr>
      </w:pPr>
      <w:r w:rsidRPr="00F15795">
        <w:rPr>
          <w:b/>
          <w:bCs/>
          <w:sz w:val="24"/>
          <w:szCs w:val="24"/>
        </w:rPr>
        <w:t>U</w:t>
      </w:r>
      <w:r w:rsidR="00D65790">
        <w:rPr>
          <w:b/>
          <w:bCs/>
          <w:sz w:val="24"/>
          <w:szCs w:val="24"/>
        </w:rPr>
        <w:t>ser cases</w:t>
      </w:r>
    </w:p>
    <w:p w14:paraId="78D7CB2D" w14:textId="434F80F7" w:rsidR="00F15795" w:rsidRPr="00F15795" w:rsidRDefault="00F15795" w:rsidP="00F15795">
      <w:pPr>
        <w:pStyle w:val="aa"/>
        <w:numPr>
          <w:ilvl w:val="0"/>
          <w:numId w:val="25"/>
        </w:numPr>
        <w:spacing w:line="360" w:lineRule="auto"/>
        <w:ind w:left="993"/>
        <w:jc w:val="both"/>
        <w:rPr>
          <w:sz w:val="24"/>
          <w:szCs w:val="24"/>
        </w:rPr>
      </w:pPr>
      <w:r w:rsidRPr="00F15795">
        <w:rPr>
          <w:sz w:val="24"/>
          <w:szCs w:val="24"/>
        </w:rPr>
        <w:t>Contact Center</w:t>
      </w:r>
    </w:p>
    <w:p w14:paraId="043FF976" w14:textId="77777777" w:rsidR="00F15795" w:rsidRPr="00F15795" w:rsidRDefault="00F15795" w:rsidP="00F15795">
      <w:pPr>
        <w:pStyle w:val="aa"/>
        <w:numPr>
          <w:ilvl w:val="0"/>
          <w:numId w:val="25"/>
        </w:numPr>
        <w:spacing w:line="360" w:lineRule="auto"/>
        <w:ind w:left="993"/>
        <w:jc w:val="both"/>
        <w:rPr>
          <w:sz w:val="24"/>
          <w:szCs w:val="24"/>
        </w:rPr>
      </w:pPr>
      <w:r w:rsidRPr="00F15795">
        <w:rPr>
          <w:sz w:val="24"/>
          <w:szCs w:val="24"/>
        </w:rPr>
        <w:t>Call Tracking</w:t>
      </w:r>
    </w:p>
    <w:p w14:paraId="4DCDD303" w14:textId="77777777" w:rsidR="00F15795" w:rsidRPr="00F15795" w:rsidRDefault="00F15795" w:rsidP="00F15795">
      <w:pPr>
        <w:pStyle w:val="aa"/>
        <w:numPr>
          <w:ilvl w:val="0"/>
          <w:numId w:val="25"/>
        </w:numPr>
        <w:spacing w:line="360" w:lineRule="auto"/>
        <w:ind w:left="993"/>
        <w:jc w:val="both"/>
        <w:rPr>
          <w:sz w:val="24"/>
          <w:szCs w:val="24"/>
        </w:rPr>
      </w:pPr>
      <w:r w:rsidRPr="00F15795">
        <w:rPr>
          <w:sz w:val="24"/>
          <w:szCs w:val="24"/>
        </w:rPr>
        <w:t>SMS Customer Support</w:t>
      </w:r>
    </w:p>
    <w:p w14:paraId="78940273" w14:textId="49BECD00" w:rsidR="00F15795" w:rsidRDefault="00F15795" w:rsidP="00F15795">
      <w:pPr>
        <w:pStyle w:val="aa"/>
        <w:numPr>
          <w:ilvl w:val="0"/>
          <w:numId w:val="25"/>
        </w:numPr>
        <w:spacing w:after="0" w:line="360" w:lineRule="auto"/>
        <w:ind w:left="993"/>
        <w:jc w:val="both"/>
        <w:rPr>
          <w:sz w:val="24"/>
          <w:szCs w:val="24"/>
        </w:rPr>
      </w:pPr>
      <w:r w:rsidRPr="00F15795">
        <w:rPr>
          <w:sz w:val="24"/>
          <w:szCs w:val="24"/>
        </w:rPr>
        <w:t>VoIP for Small Business</w:t>
      </w:r>
    </w:p>
    <w:p w14:paraId="37CB56BC" w14:textId="56B56808" w:rsidR="00D65790" w:rsidRPr="0014146A" w:rsidRDefault="005F33F0" w:rsidP="00F15795">
      <w:pPr>
        <w:pStyle w:val="aa"/>
        <w:numPr>
          <w:ilvl w:val="0"/>
          <w:numId w:val="25"/>
        </w:numPr>
        <w:spacing w:after="0" w:line="36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D65790" w:rsidRPr="00D65790">
        <w:rPr>
          <w:sz w:val="24"/>
          <w:szCs w:val="24"/>
        </w:rPr>
        <w:t>ontact me form</w:t>
      </w:r>
    </w:p>
    <w:bookmarkEnd w:id="8"/>
    <w:bookmarkEnd w:id="9"/>
    <w:bookmarkEnd w:id="10"/>
    <w:bookmarkEnd w:id="11"/>
    <w:p w14:paraId="1FEE94BC" w14:textId="152E486D" w:rsidR="002F3E47" w:rsidRPr="0014146A" w:rsidRDefault="00452F1A" w:rsidP="0061437B">
      <w:pPr>
        <w:pStyle w:val="12"/>
        <w:tabs>
          <w:tab w:val="num" w:pos="851"/>
          <w:tab w:val="left" w:pos="1418"/>
        </w:tabs>
        <w:spacing w:after="0" w:line="360" w:lineRule="auto"/>
        <w:ind w:firstLine="567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Review</w:t>
      </w:r>
    </w:p>
    <w:p w14:paraId="0955AF47" w14:textId="1274C08B" w:rsidR="001039C7" w:rsidRPr="001039C7" w:rsidRDefault="00555076" w:rsidP="00555076">
      <w:pPr>
        <w:pStyle w:val="12"/>
        <w:numPr>
          <w:ilvl w:val="0"/>
          <w:numId w:val="26"/>
        </w:numPr>
        <w:spacing w:after="0" w:line="360" w:lineRule="auto"/>
        <w:ind w:left="99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Displayed review customers</w:t>
      </w:r>
    </w:p>
    <w:p w14:paraId="7984C773" w14:textId="77777777" w:rsidR="00CC1514" w:rsidRPr="005716C8" w:rsidRDefault="00C26427" w:rsidP="00F472A8">
      <w:pPr>
        <w:pStyle w:val="3"/>
        <w:spacing w:before="0" w:after="0" w:line="360" w:lineRule="auto"/>
        <w:ind w:firstLine="567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12" w:name="_Toc1553178"/>
      <w:r w:rsidRPr="005716C8">
        <w:rPr>
          <w:rFonts w:ascii="Times New Roman" w:hAnsi="Times New Roman"/>
          <w:b/>
          <w:i w:val="0"/>
          <w:sz w:val="28"/>
          <w:szCs w:val="28"/>
        </w:rPr>
        <w:t xml:space="preserve">Regression testing and verification of </w:t>
      </w:r>
      <w:r w:rsidR="000F10E2" w:rsidRPr="000F10E2">
        <w:rPr>
          <w:rFonts w:ascii="Times New Roman" w:hAnsi="Times New Roman"/>
          <w:b/>
          <w:i w:val="0"/>
          <w:sz w:val="28"/>
          <w:szCs w:val="28"/>
        </w:rPr>
        <w:t>fixed</w:t>
      </w:r>
      <w:r w:rsidRPr="005716C8">
        <w:rPr>
          <w:rFonts w:ascii="Times New Roman" w:hAnsi="Times New Roman"/>
          <w:b/>
          <w:i w:val="0"/>
          <w:sz w:val="28"/>
          <w:szCs w:val="28"/>
        </w:rPr>
        <w:t xml:space="preserve"> defects</w:t>
      </w:r>
      <w:bookmarkEnd w:id="12"/>
    </w:p>
    <w:p w14:paraId="75E4784A" w14:textId="77777777" w:rsidR="002722E3" w:rsidRPr="0014146A" w:rsidRDefault="00C26427" w:rsidP="00F472A8">
      <w:pPr>
        <w:pStyle w:val="12"/>
        <w:spacing w:after="0" w:line="360" w:lineRule="auto"/>
        <w:ind w:firstLine="567"/>
        <w:jc w:val="both"/>
        <w:rPr>
          <w:b/>
          <w:sz w:val="24"/>
          <w:szCs w:val="24"/>
          <w:lang w:val="en-US"/>
        </w:rPr>
      </w:pPr>
      <w:r w:rsidRPr="0014146A">
        <w:rPr>
          <w:b/>
          <w:sz w:val="24"/>
          <w:lang w:val="en-US"/>
        </w:rPr>
        <w:t>Objective</w:t>
      </w:r>
      <w:r w:rsidR="002722E3" w:rsidRPr="0014146A">
        <w:rPr>
          <w:b/>
          <w:sz w:val="24"/>
          <w:szCs w:val="24"/>
          <w:lang w:val="en-US"/>
        </w:rPr>
        <w:t>:</w:t>
      </w:r>
    </w:p>
    <w:p w14:paraId="58E7B647" w14:textId="77777777" w:rsidR="00C26427" w:rsidRPr="0014146A" w:rsidRDefault="00C26427" w:rsidP="00C26427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color w:val="auto"/>
          <w:lang w:val="en-US" w:eastAsia="en-US"/>
        </w:rPr>
      </w:pPr>
      <w:r w:rsidRPr="0014146A">
        <w:rPr>
          <w:rFonts w:ascii="Times New Roman" w:hAnsi="Times New Roman" w:cs="Times New Roman"/>
          <w:color w:val="auto"/>
          <w:lang w:val="en-US" w:eastAsia="en-US"/>
        </w:rPr>
        <w:t>Checking the changes made on the site in order to make sure that the new version does not contain errors in the already tested parts of the site.</w:t>
      </w:r>
    </w:p>
    <w:p w14:paraId="4C48A453" w14:textId="77777777" w:rsidR="00C26427" w:rsidRPr="0014146A" w:rsidRDefault="00C26427" w:rsidP="00C26427">
      <w:pPr>
        <w:pStyle w:val="Default"/>
        <w:spacing w:line="360" w:lineRule="auto"/>
        <w:ind w:left="567"/>
        <w:jc w:val="both"/>
        <w:rPr>
          <w:rFonts w:ascii="Times New Roman" w:hAnsi="Times New Roman" w:cs="Times New Roman"/>
          <w:color w:val="auto"/>
          <w:lang w:val="en-US" w:eastAsia="en-US"/>
        </w:rPr>
      </w:pPr>
      <w:r w:rsidRPr="0014146A">
        <w:rPr>
          <w:rFonts w:ascii="Times New Roman" w:hAnsi="Times New Roman" w:cs="Times New Roman"/>
          <w:color w:val="auto"/>
          <w:lang w:val="en-US" w:eastAsia="en-US"/>
        </w:rPr>
        <w:t>In the course of regression testing, the following types of tests will be conducted:</w:t>
      </w:r>
    </w:p>
    <w:p w14:paraId="19D4D886" w14:textId="77777777" w:rsidR="00C26427" w:rsidRPr="0014146A" w:rsidRDefault="00C26427" w:rsidP="00C26427">
      <w:pPr>
        <w:pStyle w:val="Default"/>
        <w:numPr>
          <w:ilvl w:val="0"/>
          <w:numId w:val="22"/>
        </w:numPr>
        <w:tabs>
          <w:tab w:val="left" w:pos="993"/>
        </w:tabs>
        <w:spacing w:line="360" w:lineRule="auto"/>
        <w:ind w:hanging="1101"/>
        <w:jc w:val="both"/>
        <w:rPr>
          <w:rFonts w:ascii="Times New Roman" w:hAnsi="Times New Roman" w:cs="Times New Roman"/>
          <w:color w:val="auto"/>
          <w:lang w:val="en-US" w:eastAsia="en-US"/>
        </w:rPr>
      </w:pPr>
      <w:r w:rsidRPr="0014146A">
        <w:rPr>
          <w:rFonts w:ascii="Times New Roman" w:hAnsi="Times New Roman" w:cs="Times New Roman"/>
          <w:color w:val="auto"/>
          <w:lang w:val="en-US" w:eastAsia="en-US"/>
        </w:rPr>
        <w:t>Verification Tests</w:t>
      </w:r>
    </w:p>
    <w:p w14:paraId="15835464" w14:textId="77777777" w:rsidR="00C26427" w:rsidRPr="0014146A" w:rsidRDefault="00C26427" w:rsidP="00C26427">
      <w:pPr>
        <w:pStyle w:val="Default"/>
        <w:numPr>
          <w:ilvl w:val="0"/>
          <w:numId w:val="22"/>
        </w:numPr>
        <w:tabs>
          <w:tab w:val="left" w:pos="993"/>
        </w:tabs>
        <w:spacing w:line="360" w:lineRule="auto"/>
        <w:ind w:hanging="1101"/>
        <w:jc w:val="both"/>
        <w:rPr>
          <w:rFonts w:ascii="Times New Roman" w:hAnsi="Times New Roman" w:cs="Times New Roman"/>
          <w:color w:val="auto"/>
          <w:lang w:val="en-US" w:eastAsia="en-US"/>
        </w:rPr>
      </w:pPr>
      <w:r w:rsidRPr="0014146A">
        <w:rPr>
          <w:rFonts w:ascii="Times New Roman" w:hAnsi="Times New Roman" w:cs="Times New Roman"/>
          <w:color w:val="auto"/>
          <w:lang w:val="en-US" w:eastAsia="en-US"/>
        </w:rPr>
        <w:t>Version testing</w:t>
      </w:r>
    </w:p>
    <w:p w14:paraId="6A492D48" w14:textId="77777777" w:rsidR="00C26427" w:rsidRPr="0014146A" w:rsidRDefault="00C26427" w:rsidP="00C26427">
      <w:pPr>
        <w:pStyle w:val="Default"/>
        <w:numPr>
          <w:ilvl w:val="0"/>
          <w:numId w:val="22"/>
        </w:numPr>
        <w:tabs>
          <w:tab w:val="left" w:pos="993"/>
        </w:tabs>
        <w:spacing w:line="360" w:lineRule="auto"/>
        <w:ind w:hanging="1101"/>
        <w:jc w:val="both"/>
        <w:rPr>
          <w:rFonts w:ascii="Times New Roman" w:hAnsi="Times New Roman" w:cs="Times New Roman"/>
          <w:color w:val="auto"/>
          <w:lang w:val="en-US"/>
        </w:rPr>
      </w:pPr>
      <w:r w:rsidRPr="0014146A">
        <w:rPr>
          <w:rFonts w:ascii="Times New Roman" w:hAnsi="Times New Roman" w:cs="Times New Roman"/>
          <w:color w:val="auto"/>
          <w:lang w:val="en-US" w:eastAsia="en-US"/>
        </w:rPr>
        <w:t>Testing related functionality</w:t>
      </w:r>
    </w:p>
    <w:p w14:paraId="145B22C3" w14:textId="77777777" w:rsidR="0014146A" w:rsidRPr="0014146A" w:rsidRDefault="0014146A" w:rsidP="0014146A">
      <w:pPr>
        <w:pStyle w:val="Default"/>
        <w:tabs>
          <w:tab w:val="left" w:pos="993"/>
        </w:tabs>
        <w:spacing w:line="360" w:lineRule="auto"/>
        <w:ind w:left="1668"/>
        <w:jc w:val="both"/>
        <w:rPr>
          <w:rFonts w:ascii="Times New Roman" w:hAnsi="Times New Roman" w:cs="Times New Roman"/>
          <w:color w:val="auto"/>
          <w:lang w:val="en-US"/>
        </w:rPr>
      </w:pPr>
    </w:p>
    <w:p w14:paraId="07515322" w14:textId="77777777" w:rsidR="00354191" w:rsidRPr="0014146A" w:rsidRDefault="002F3E47" w:rsidP="00F472A8">
      <w:pPr>
        <w:pStyle w:val="3"/>
        <w:spacing w:before="0" w:after="0" w:line="360" w:lineRule="auto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bookmarkStart w:id="13" w:name="_Toc1553179"/>
      <w:r w:rsidRPr="0014146A">
        <w:rPr>
          <w:rFonts w:ascii="Times New Roman" w:hAnsi="Times New Roman"/>
          <w:b/>
          <w:i w:val="0"/>
          <w:sz w:val="28"/>
          <w:szCs w:val="28"/>
        </w:rPr>
        <w:t>Testing the design</w:t>
      </w:r>
      <w:bookmarkEnd w:id="13"/>
    </w:p>
    <w:p w14:paraId="55EEECFB" w14:textId="77777777" w:rsidR="002F3E47" w:rsidRPr="0014146A" w:rsidRDefault="002F3E47" w:rsidP="00F472A8">
      <w:pPr>
        <w:pStyle w:val="af8"/>
        <w:spacing w:line="360" w:lineRule="auto"/>
        <w:ind w:firstLine="567"/>
        <w:rPr>
          <w:rFonts w:ascii="Times New Roman" w:hAnsi="Times New Roman"/>
          <w:b/>
          <w:sz w:val="24"/>
          <w:lang w:val="en-US"/>
        </w:rPr>
      </w:pPr>
      <w:r w:rsidRPr="0014146A">
        <w:rPr>
          <w:rFonts w:ascii="Times New Roman" w:hAnsi="Times New Roman"/>
          <w:b/>
          <w:sz w:val="24"/>
          <w:lang w:val="en-US"/>
        </w:rPr>
        <w:t>Objective:</w:t>
      </w:r>
    </w:p>
    <w:p w14:paraId="4A064AC6" w14:textId="77777777" w:rsidR="002F3E47" w:rsidRPr="0014146A" w:rsidRDefault="002F3E47" w:rsidP="00F472A8">
      <w:pPr>
        <w:pStyle w:val="af8"/>
        <w:spacing w:line="360" w:lineRule="auto"/>
        <w:ind w:firstLine="567"/>
        <w:rPr>
          <w:rFonts w:ascii="Times New Roman" w:hAnsi="Times New Roman"/>
          <w:sz w:val="24"/>
          <w:lang w:val="en-US"/>
        </w:rPr>
      </w:pPr>
      <w:r w:rsidRPr="0014146A">
        <w:rPr>
          <w:rFonts w:ascii="Times New Roman" w:hAnsi="Times New Roman"/>
          <w:sz w:val="24"/>
          <w:lang w:val="en-US"/>
        </w:rPr>
        <w:t>Verification of product design compliance with specifications</w:t>
      </w:r>
    </w:p>
    <w:p w14:paraId="6E6F75DA" w14:textId="77777777" w:rsidR="002F3E47" w:rsidRPr="0014146A" w:rsidRDefault="002F3E47" w:rsidP="00F472A8">
      <w:pPr>
        <w:pStyle w:val="af8"/>
        <w:spacing w:line="360" w:lineRule="auto"/>
        <w:ind w:firstLine="567"/>
        <w:rPr>
          <w:rFonts w:ascii="Times New Roman" w:hAnsi="Times New Roman"/>
          <w:b/>
          <w:sz w:val="24"/>
          <w:lang w:val="en-US"/>
        </w:rPr>
      </w:pPr>
      <w:r w:rsidRPr="0014146A">
        <w:rPr>
          <w:rFonts w:ascii="Times New Roman" w:hAnsi="Times New Roman"/>
          <w:b/>
          <w:sz w:val="24"/>
          <w:lang w:val="en-US"/>
        </w:rPr>
        <w:t xml:space="preserve">Process description: </w:t>
      </w:r>
    </w:p>
    <w:p w14:paraId="450929ED" w14:textId="77777777" w:rsidR="002F3E47" w:rsidRPr="0014146A" w:rsidRDefault="002F3E47" w:rsidP="00C26427">
      <w:pPr>
        <w:pStyle w:val="Default"/>
        <w:numPr>
          <w:ilvl w:val="0"/>
          <w:numId w:val="8"/>
        </w:numPr>
        <w:tabs>
          <w:tab w:val="clear" w:pos="71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14146A">
        <w:rPr>
          <w:rFonts w:ascii="Times New Roman" w:hAnsi="Times New Roman" w:cs="Times New Roman"/>
          <w:color w:val="auto"/>
          <w:lang w:val="en-US"/>
        </w:rPr>
        <w:t>Registration form</w:t>
      </w:r>
    </w:p>
    <w:p w14:paraId="0B9A3B26" w14:textId="77777777" w:rsidR="002F3E47" w:rsidRPr="0014146A" w:rsidRDefault="002F3E47" w:rsidP="00C26427">
      <w:pPr>
        <w:pStyle w:val="Default"/>
        <w:numPr>
          <w:ilvl w:val="0"/>
          <w:numId w:val="8"/>
        </w:numPr>
        <w:tabs>
          <w:tab w:val="clear" w:pos="71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14146A">
        <w:rPr>
          <w:rFonts w:ascii="Times New Roman" w:hAnsi="Times New Roman" w:cs="Times New Roman"/>
          <w:color w:val="auto"/>
          <w:lang w:val="en-US"/>
        </w:rPr>
        <w:t>Letter to the user</w:t>
      </w:r>
    </w:p>
    <w:p w14:paraId="36DBD04F" w14:textId="77777777" w:rsidR="002F3E47" w:rsidRPr="0014146A" w:rsidRDefault="002F3E47" w:rsidP="00C26427">
      <w:pPr>
        <w:pStyle w:val="Default"/>
        <w:numPr>
          <w:ilvl w:val="0"/>
          <w:numId w:val="8"/>
        </w:numPr>
        <w:tabs>
          <w:tab w:val="clear" w:pos="71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14146A">
        <w:rPr>
          <w:rFonts w:ascii="Times New Roman" w:hAnsi="Times New Roman" w:cs="Times New Roman"/>
          <w:color w:val="auto"/>
          <w:lang w:val="en-US"/>
        </w:rPr>
        <w:t>Personal account</w:t>
      </w:r>
    </w:p>
    <w:p w14:paraId="29D346AF" w14:textId="77777777" w:rsidR="002F3E47" w:rsidRPr="0014146A" w:rsidRDefault="002F3E47" w:rsidP="00C26427">
      <w:pPr>
        <w:pStyle w:val="Default"/>
        <w:numPr>
          <w:ilvl w:val="0"/>
          <w:numId w:val="8"/>
        </w:numPr>
        <w:tabs>
          <w:tab w:val="clear" w:pos="710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14146A">
        <w:rPr>
          <w:rFonts w:ascii="Times New Roman" w:hAnsi="Times New Roman" w:cs="Times New Roman"/>
          <w:color w:val="auto"/>
          <w:lang w:val="en-US"/>
        </w:rPr>
        <w:t>Site pages</w:t>
      </w:r>
    </w:p>
    <w:p w14:paraId="6928B6B2" w14:textId="77777777" w:rsidR="00D65790" w:rsidRPr="0014146A" w:rsidRDefault="00D65790" w:rsidP="00D65790">
      <w:pPr>
        <w:pStyle w:val="af8"/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14146A">
        <w:rPr>
          <w:rFonts w:ascii="Times New Roman" w:hAnsi="Times New Roman"/>
          <w:sz w:val="24"/>
          <w:szCs w:val="24"/>
          <w:lang w:val="en-US"/>
        </w:rPr>
        <w:t>The security testing and the stress testing are not conducted due to lack of testing time.</w:t>
      </w:r>
    </w:p>
    <w:p w14:paraId="294B7534" w14:textId="69FEA5BA" w:rsidR="00462667" w:rsidRPr="0014146A" w:rsidRDefault="00462667" w:rsidP="00D65790">
      <w:pPr>
        <w:pStyle w:val="aa"/>
        <w:spacing w:after="0" w:line="360" w:lineRule="auto"/>
        <w:ind w:left="0"/>
        <w:jc w:val="both"/>
      </w:pPr>
    </w:p>
    <w:p w14:paraId="4EDC0642" w14:textId="77777777" w:rsidR="00CF4F33" w:rsidRPr="0014146A" w:rsidRDefault="00C26427" w:rsidP="00F472A8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</w:rPr>
      </w:pPr>
      <w:bookmarkStart w:id="14" w:name="_Toc224638240"/>
      <w:bookmarkStart w:id="15" w:name="_Toc1553180"/>
      <w:bookmarkEnd w:id="14"/>
      <w:r w:rsidRPr="0014146A">
        <w:rPr>
          <w:rFonts w:ascii="Times New Roman" w:hAnsi="Times New Roman"/>
          <w:sz w:val="28"/>
        </w:rPr>
        <w:t>Test</w:t>
      </w:r>
      <w:r w:rsidR="005716C8" w:rsidRPr="005716C8">
        <w:rPr>
          <w:rFonts w:ascii="Times New Roman" w:hAnsi="Times New Roman"/>
          <w:sz w:val="28"/>
        </w:rPr>
        <w:t>ing</w:t>
      </w:r>
      <w:r w:rsidRPr="0014146A">
        <w:rPr>
          <w:rFonts w:ascii="Times New Roman" w:hAnsi="Times New Roman"/>
          <w:sz w:val="28"/>
        </w:rPr>
        <w:t xml:space="preserve"> s</w:t>
      </w:r>
      <w:r w:rsidR="002F3E47" w:rsidRPr="0014146A">
        <w:rPr>
          <w:rFonts w:ascii="Times New Roman" w:hAnsi="Times New Roman"/>
          <w:sz w:val="28"/>
        </w:rPr>
        <w:t>chedule</w:t>
      </w:r>
      <w:bookmarkEnd w:id="15"/>
    </w:p>
    <w:p w14:paraId="69E8FEEC" w14:textId="77777777" w:rsidR="00462667" w:rsidRPr="0014146A" w:rsidRDefault="00462667" w:rsidP="00F472A8">
      <w:pPr>
        <w:spacing w:line="360" w:lineRule="auto"/>
        <w:ind w:firstLine="567"/>
      </w:pPr>
    </w:p>
    <w:tbl>
      <w:tblPr>
        <w:tblW w:w="0" w:type="auto"/>
        <w:tblInd w:w="5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6A05B5" w:rsidRPr="0014146A" w14:paraId="6E1666A2" w14:textId="77777777" w:rsidTr="00462667">
        <w:tc>
          <w:tcPr>
            <w:tcW w:w="3078" w:type="dxa"/>
          </w:tcPr>
          <w:p w14:paraId="2A88819F" w14:textId="77777777" w:rsidR="006A05B5" w:rsidRPr="0014146A" w:rsidRDefault="006A05B5" w:rsidP="0014146A">
            <w:pPr>
              <w:spacing w:line="360" w:lineRule="auto"/>
              <w:ind w:firstLine="35"/>
              <w:jc w:val="center"/>
              <w:rPr>
                <w:b/>
                <w:szCs w:val="24"/>
              </w:rPr>
            </w:pPr>
            <w:r w:rsidRPr="0014146A">
              <w:rPr>
                <w:b/>
                <w:szCs w:val="24"/>
              </w:rPr>
              <w:t>Task</w:t>
            </w:r>
          </w:p>
        </w:tc>
        <w:tc>
          <w:tcPr>
            <w:tcW w:w="2250" w:type="dxa"/>
          </w:tcPr>
          <w:p w14:paraId="51E17B17" w14:textId="77777777" w:rsidR="006A05B5" w:rsidRPr="0014146A" w:rsidRDefault="006A05B5" w:rsidP="0014146A">
            <w:pPr>
              <w:spacing w:line="360" w:lineRule="auto"/>
              <w:jc w:val="center"/>
              <w:rPr>
                <w:b/>
                <w:szCs w:val="24"/>
              </w:rPr>
            </w:pPr>
            <w:r w:rsidRPr="0014146A">
              <w:rPr>
                <w:b/>
                <w:szCs w:val="24"/>
              </w:rPr>
              <w:t>Workload</w:t>
            </w:r>
          </w:p>
        </w:tc>
        <w:tc>
          <w:tcPr>
            <w:tcW w:w="1980" w:type="dxa"/>
          </w:tcPr>
          <w:p w14:paraId="523C0263" w14:textId="77777777" w:rsidR="006A05B5" w:rsidRPr="0014146A" w:rsidRDefault="006A05B5" w:rsidP="0014146A">
            <w:pPr>
              <w:spacing w:line="360" w:lineRule="auto"/>
              <w:jc w:val="center"/>
              <w:rPr>
                <w:b/>
                <w:szCs w:val="24"/>
              </w:rPr>
            </w:pPr>
            <w:r w:rsidRPr="0014146A">
              <w:rPr>
                <w:b/>
                <w:szCs w:val="24"/>
              </w:rPr>
              <w:t>Start date</w:t>
            </w:r>
          </w:p>
        </w:tc>
        <w:tc>
          <w:tcPr>
            <w:tcW w:w="1890" w:type="dxa"/>
          </w:tcPr>
          <w:p w14:paraId="6334726B" w14:textId="77777777" w:rsidR="006A05B5" w:rsidRPr="0014146A" w:rsidRDefault="006A05B5" w:rsidP="0014146A">
            <w:pPr>
              <w:spacing w:line="360" w:lineRule="auto"/>
              <w:jc w:val="center"/>
              <w:rPr>
                <w:b/>
                <w:szCs w:val="24"/>
              </w:rPr>
            </w:pPr>
            <w:r w:rsidRPr="0014146A">
              <w:rPr>
                <w:b/>
                <w:szCs w:val="24"/>
              </w:rPr>
              <w:t>Expiration date</w:t>
            </w:r>
          </w:p>
        </w:tc>
      </w:tr>
      <w:tr w:rsidR="006A05B5" w:rsidRPr="0014146A" w14:paraId="4A877904" w14:textId="77777777" w:rsidTr="00462667">
        <w:tc>
          <w:tcPr>
            <w:tcW w:w="3078" w:type="dxa"/>
          </w:tcPr>
          <w:p w14:paraId="6C6C470A" w14:textId="77777777" w:rsidR="006A05B5" w:rsidRPr="0014146A" w:rsidRDefault="006A05B5" w:rsidP="0014146A">
            <w:pPr>
              <w:pStyle w:val="12"/>
              <w:spacing w:after="0" w:line="360" w:lineRule="auto"/>
              <w:jc w:val="both"/>
              <w:rPr>
                <w:lang w:val="en-US"/>
              </w:rPr>
            </w:pPr>
            <w:r w:rsidRPr="0014146A">
              <w:rPr>
                <w:sz w:val="24"/>
                <w:szCs w:val="24"/>
                <w:lang w:val="en-US"/>
              </w:rPr>
              <w:t>Making a test plan</w:t>
            </w:r>
          </w:p>
        </w:tc>
        <w:tc>
          <w:tcPr>
            <w:tcW w:w="2250" w:type="dxa"/>
          </w:tcPr>
          <w:p w14:paraId="10EE43F2" w14:textId="77777777" w:rsidR="006A05B5" w:rsidRPr="0014146A" w:rsidRDefault="006A05B5" w:rsidP="0014146A">
            <w:pPr>
              <w:spacing w:line="360" w:lineRule="auto"/>
              <w:jc w:val="center"/>
              <w:rPr>
                <w:szCs w:val="24"/>
              </w:rPr>
            </w:pPr>
            <w:r w:rsidRPr="0014146A">
              <w:rPr>
                <w:szCs w:val="24"/>
              </w:rPr>
              <w:t>12 hours</w:t>
            </w:r>
          </w:p>
        </w:tc>
        <w:tc>
          <w:tcPr>
            <w:tcW w:w="1980" w:type="dxa"/>
          </w:tcPr>
          <w:p w14:paraId="1FB15164" w14:textId="6E954DF1" w:rsidR="006A05B5" w:rsidRPr="0014146A" w:rsidRDefault="00D0102A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08.12</w:t>
            </w:r>
            <w:r w:rsidR="006B450B">
              <w:rPr>
                <w:sz w:val="24"/>
                <w:szCs w:val="24"/>
                <w:lang w:val="en-US"/>
              </w:rPr>
              <w:t>.2022</w:t>
            </w:r>
          </w:p>
        </w:tc>
        <w:tc>
          <w:tcPr>
            <w:tcW w:w="1890" w:type="dxa"/>
          </w:tcPr>
          <w:p w14:paraId="708C1ED3" w14:textId="347547B1" w:rsidR="006A05B5" w:rsidRPr="0014146A" w:rsidRDefault="00696AAC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  <w:r w:rsidR="00D0102A">
              <w:rPr>
                <w:sz w:val="24"/>
                <w:szCs w:val="24"/>
                <w:lang w:val="en-US"/>
              </w:rPr>
              <w:t>.12.</w:t>
            </w:r>
            <w:r w:rsidR="006B450B">
              <w:rPr>
                <w:sz w:val="24"/>
                <w:szCs w:val="24"/>
                <w:lang w:val="en-US"/>
              </w:rPr>
              <w:t>2022</w:t>
            </w:r>
          </w:p>
        </w:tc>
      </w:tr>
      <w:tr w:rsidR="00696AAC" w:rsidRPr="0014146A" w14:paraId="1D0F2A00" w14:textId="77777777" w:rsidTr="00462667">
        <w:tc>
          <w:tcPr>
            <w:tcW w:w="3078" w:type="dxa"/>
          </w:tcPr>
          <w:p w14:paraId="767E60E6" w14:textId="53A70628" w:rsidR="00696AAC" w:rsidRPr="0014146A" w:rsidRDefault="00696AAC" w:rsidP="0014146A">
            <w:pPr>
              <w:pStyle w:val="12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Making test-cases</w:t>
            </w:r>
          </w:p>
        </w:tc>
        <w:tc>
          <w:tcPr>
            <w:tcW w:w="2250" w:type="dxa"/>
          </w:tcPr>
          <w:p w14:paraId="695856DB" w14:textId="587A5B21" w:rsidR="00696AAC" w:rsidRPr="0014146A" w:rsidRDefault="00696AAC" w:rsidP="0014146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 hours</w:t>
            </w:r>
          </w:p>
        </w:tc>
        <w:tc>
          <w:tcPr>
            <w:tcW w:w="1980" w:type="dxa"/>
          </w:tcPr>
          <w:p w14:paraId="7D0900C6" w14:textId="675498CE" w:rsidR="00696AAC" w:rsidRDefault="00696AAC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09.12.2022</w:t>
            </w:r>
          </w:p>
        </w:tc>
        <w:tc>
          <w:tcPr>
            <w:tcW w:w="1890" w:type="dxa"/>
          </w:tcPr>
          <w:p w14:paraId="5D6F9760" w14:textId="33771085" w:rsidR="00696AAC" w:rsidRDefault="00696AAC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09.12.2022</w:t>
            </w:r>
          </w:p>
        </w:tc>
      </w:tr>
      <w:tr w:rsidR="00696AAC" w:rsidRPr="0014146A" w14:paraId="4A5787A8" w14:textId="77777777" w:rsidTr="00462667">
        <w:tc>
          <w:tcPr>
            <w:tcW w:w="3078" w:type="dxa"/>
          </w:tcPr>
          <w:p w14:paraId="6C1FB82E" w14:textId="103988A6" w:rsidR="00696AAC" w:rsidRDefault="00696AAC" w:rsidP="0014146A">
            <w:pPr>
              <w:pStyle w:val="12"/>
              <w:spacing w:after="0"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Automate test-cases</w:t>
            </w:r>
          </w:p>
        </w:tc>
        <w:tc>
          <w:tcPr>
            <w:tcW w:w="2250" w:type="dxa"/>
          </w:tcPr>
          <w:p w14:paraId="17E9BB31" w14:textId="3A8ECFB5" w:rsidR="00696AAC" w:rsidRDefault="00696AAC" w:rsidP="0014146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6 – 8 hours</w:t>
            </w:r>
          </w:p>
        </w:tc>
        <w:tc>
          <w:tcPr>
            <w:tcW w:w="1980" w:type="dxa"/>
          </w:tcPr>
          <w:p w14:paraId="7CBF11A7" w14:textId="2138A7BC" w:rsidR="00696AAC" w:rsidRDefault="00696AAC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09.12.2022</w:t>
            </w:r>
          </w:p>
        </w:tc>
        <w:tc>
          <w:tcPr>
            <w:tcW w:w="1890" w:type="dxa"/>
          </w:tcPr>
          <w:p w14:paraId="49151F1D" w14:textId="50879F84" w:rsidR="00696AAC" w:rsidRDefault="00696AAC" w:rsidP="0014146A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12.12.2022</w:t>
            </w:r>
          </w:p>
        </w:tc>
      </w:tr>
      <w:tr w:rsidR="006A05B5" w:rsidRPr="0014146A" w14:paraId="21C053E7" w14:textId="77777777" w:rsidTr="00462667">
        <w:tc>
          <w:tcPr>
            <w:tcW w:w="3078" w:type="dxa"/>
          </w:tcPr>
          <w:p w14:paraId="4A3A6BBD" w14:textId="77777777" w:rsidR="006A05B5" w:rsidRPr="0014146A" w:rsidRDefault="006A05B5" w:rsidP="0014146A">
            <w:pPr>
              <w:spacing w:line="360" w:lineRule="auto"/>
              <w:rPr>
                <w:szCs w:val="24"/>
              </w:rPr>
            </w:pPr>
            <w:bookmarkStart w:id="16" w:name="_Hlk121471810"/>
            <w:r w:rsidRPr="0014146A">
              <w:rPr>
                <w:szCs w:val="24"/>
              </w:rPr>
              <w:t>Test execution</w:t>
            </w:r>
            <w:bookmarkEnd w:id="16"/>
          </w:p>
        </w:tc>
        <w:tc>
          <w:tcPr>
            <w:tcW w:w="2250" w:type="dxa"/>
          </w:tcPr>
          <w:p w14:paraId="3E4410F8" w14:textId="77777777" w:rsidR="006A05B5" w:rsidRPr="0014146A" w:rsidRDefault="006A05B5" w:rsidP="00F472A8">
            <w:pPr>
              <w:pStyle w:val="12"/>
              <w:spacing w:after="0" w:line="360" w:lineRule="auto"/>
              <w:ind w:firstLine="567"/>
              <w:jc w:val="both"/>
              <w:rPr>
                <w:highlight w:val="yellow"/>
                <w:lang w:val="en-US"/>
              </w:rPr>
            </w:pPr>
          </w:p>
        </w:tc>
        <w:tc>
          <w:tcPr>
            <w:tcW w:w="1980" w:type="dxa"/>
          </w:tcPr>
          <w:p w14:paraId="544BD5BB" w14:textId="6EC9BA3A" w:rsidR="006A05B5" w:rsidRPr="0014146A" w:rsidRDefault="00696AAC" w:rsidP="00696AAC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12.12.2022</w:t>
            </w:r>
          </w:p>
        </w:tc>
        <w:tc>
          <w:tcPr>
            <w:tcW w:w="1890" w:type="dxa"/>
          </w:tcPr>
          <w:p w14:paraId="7C534664" w14:textId="4BFA333D" w:rsidR="006A05B5" w:rsidRPr="0014146A" w:rsidRDefault="00696AAC" w:rsidP="00696AAC">
            <w:pPr>
              <w:pStyle w:val="12"/>
              <w:spacing w:after="0" w:line="360" w:lineRule="auto"/>
              <w:jc w:val="center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12.12.2022</w:t>
            </w:r>
          </w:p>
        </w:tc>
      </w:tr>
      <w:tr w:rsidR="006A05B5" w:rsidRPr="0014146A" w14:paraId="792B3E67" w14:textId="77777777" w:rsidTr="00462667">
        <w:tc>
          <w:tcPr>
            <w:tcW w:w="3078" w:type="dxa"/>
          </w:tcPr>
          <w:p w14:paraId="6A5F9C35" w14:textId="77777777" w:rsidR="006A05B5" w:rsidRPr="0014146A" w:rsidRDefault="006A05B5" w:rsidP="0014146A">
            <w:pPr>
              <w:spacing w:line="360" w:lineRule="auto"/>
              <w:rPr>
                <w:szCs w:val="24"/>
              </w:rPr>
            </w:pPr>
            <w:r w:rsidRPr="0014146A">
              <w:rPr>
                <w:szCs w:val="24"/>
              </w:rPr>
              <w:t>Test Analysis</w:t>
            </w:r>
          </w:p>
        </w:tc>
        <w:tc>
          <w:tcPr>
            <w:tcW w:w="2250" w:type="dxa"/>
          </w:tcPr>
          <w:p w14:paraId="70F88E8B" w14:textId="7FE94F91" w:rsidR="006A05B5" w:rsidRPr="00696AAC" w:rsidRDefault="00025160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highlight w:val="yellow"/>
                <w:lang w:val="en-US"/>
              </w:rPr>
            </w:pPr>
            <w:r w:rsidRPr="00025160">
              <w:rPr>
                <w:sz w:val="24"/>
                <w:szCs w:val="24"/>
                <w:lang w:val="en-US"/>
              </w:rPr>
              <w:t>2 hours</w:t>
            </w:r>
          </w:p>
        </w:tc>
        <w:tc>
          <w:tcPr>
            <w:tcW w:w="1980" w:type="dxa"/>
          </w:tcPr>
          <w:p w14:paraId="0A815CEA" w14:textId="39E7C116" w:rsidR="006A05B5" w:rsidRPr="00696AAC" w:rsidRDefault="00025160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13.12.2022</w:t>
            </w:r>
          </w:p>
        </w:tc>
        <w:tc>
          <w:tcPr>
            <w:tcW w:w="1890" w:type="dxa"/>
          </w:tcPr>
          <w:p w14:paraId="1FD63E93" w14:textId="43C01D4A" w:rsidR="006A05B5" w:rsidRPr="00696AAC" w:rsidRDefault="00025160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13.12.2022</w:t>
            </w:r>
          </w:p>
        </w:tc>
      </w:tr>
      <w:tr w:rsidR="006A05B5" w:rsidRPr="0014146A" w14:paraId="3617F199" w14:textId="77777777" w:rsidTr="00462667">
        <w:tc>
          <w:tcPr>
            <w:tcW w:w="3078" w:type="dxa"/>
          </w:tcPr>
          <w:p w14:paraId="0B05EDAE" w14:textId="77777777" w:rsidR="006A05B5" w:rsidRPr="0014146A" w:rsidRDefault="006A05B5" w:rsidP="0014146A">
            <w:pPr>
              <w:spacing w:line="360" w:lineRule="auto"/>
              <w:rPr>
                <w:szCs w:val="24"/>
              </w:rPr>
            </w:pPr>
            <w:r w:rsidRPr="0014146A">
              <w:rPr>
                <w:szCs w:val="24"/>
              </w:rPr>
              <w:t>Summarizing</w:t>
            </w:r>
          </w:p>
        </w:tc>
        <w:tc>
          <w:tcPr>
            <w:tcW w:w="2250" w:type="dxa"/>
          </w:tcPr>
          <w:p w14:paraId="7D7BF437" w14:textId="77777777" w:rsidR="006A05B5" w:rsidRPr="00696AAC" w:rsidRDefault="006A05B5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0" w:type="dxa"/>
          </w:tcPr>
          <w:p w14:paraId="1754D12D" w14:textId="587F5E50" w:rsidR="006A05B5" w:rsidRPr="00696AAC" w:rsidRDefault="00696AAC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96AAC">
              <w:rPr>
                <w:sz w:val="24"/>
                <w:szCs w:val="24"/>
                <w:lang w:val="en-US"/>
              </w:rPr>
              <w:t>08.12.2022</w:t>
            </w:r>
          </w:p>
        </w:tc>
        <w:tc>
          <w:tcPr>
            <w:tcW w:w="1890" w:type="dxa"/>
          </w:tcPr>
          <w:p w14:paraId="2BE9741B" w14:textId="2C5D719C" w:rsidR="006A05B5" w:rsidRPr="00696AAC" w:rsidRDefault="00696AAC" w:rsidP="00696AAC">
            <w:pPr>
              <w:pStyle w:val="12"/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696AAC">
              <w:rPr>
                <w:sz w:val="24"/>
                <w:szCs w:val="24"/>
                <w:lang w:val="en-US"/>
              </w:rPr>
              <w:t>13.12.2022</w:t>
            </w:r>
          </w:p>
        </w:tc>
      </w:tr>
    </w:tbl>
    <w:p w14:paraId="4F9C407D" w14:textId="77777777" w:rsidR="00930050" w:rsidRPr="0014146A" w:rsidRDefault="00930050" w:rsidP="00F472A8">
      <w:pPr>
        <w:pStyle w:val="aa"/>
        <w:tabs>
          <w:tab w:val="num" w:pos="1101"/>
        </w:tabs>
        <w:spacing w:after="0" w:line="360" w:lineRule="auto"/>
        <w:ind w:left="0" w:firstLine="567"/>
        <w:jc w:val="both"/>
      </w:pPr>
    </w:p>
    <w:p w14:paraId="3862E74F" w14:textId="77777777" w:rsidR="0018614E" w:rsidRPr="0014146A" w:rsidRDefault="002F3E47" w:rsidP="00F472A8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</w:rPr>
      </w:pPr>
      <w:bookmarkStart w:id="17" w:name="_Toc1553181"/>
      <w:r w:rsidRPr="0014146A">
        <w:rPr>
          <w:rFonts w:ascii="Times New Roman" w:hAnsi="Times New Roman"/>
          <w:sz w:val="28"/>
        </w:rPr>
        <w:t>Final results</w:t>
      </w:r>
      <w:bookmarkEnd w:id="17"/>
    </w:p>
    <w:p w14:paraId="45508AC1" w14:textId="77777777" w:rsidR="0001693F" w:rsidRPr="0014146A" w:rsidRDefault="00F472A8" w:rsidP="00F472A8">
      <w:pPr>
        <w:pStyle w:val="2"/>
        <w:spacing w:before="0"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18" w:name="_Toc1553182"/>
      <w:r w:rsidRPr="0014146A">
        <w:rPr>
          <w:rFonts w:ascii="Times New Roman" w:hAnsi="Times New Roman"/>
          <w:sz w:val="28"/>
          <w:szCs w:val="28"/>
        </w:rPr>
        <w:t>Resume</w:t>
      </w:r>
      <w:bookmarkEnd w:id="18"/>
    </w:p>
    <w:p w14:paraId="3DE7EBC6" w14:textId="4EE58FA0" w:rsidR="009B4B5E" w:rsidRPr="009B4B5E" w:rsidRDefault="009B4B5E" w:rsidP="00F472A8">
      <w:pPr>
        <w:spacing w:line="360" w:lineRule="auto"/>
        <w:ind w:firstLine="567"/>
        <w:jc w:val="both"/>
      </w:pPr>
    </w:p>
    <w:sectPr w:rsidR="009B4B5E" w:rsidRPr="009B4B5E" w:rsidSect="000F10E2">
      <w:headerReference w:type="default" r:id="rId12"/>
      <w:footerReference w:type="default" r:id="rId13"/>
      <w:pgSz w:w="12240" w:h="15840" w:code="1"/>
      <w:pgMar w:top="1440" w:right="900" w:bottom="1440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A605A" w14:textId="77777777" w:rsidR="00B139EB" w:rsidRDefault="00B139EB">
      <w:r>
        <w:separator/>
      </w:r>
    </w:p>
  </w:endnote>
  <w:endnote w:type="continuationSeparator" w:id="0">
    <w:p w14:paraId="02551996" w14:textId="77777777" w:rsidR="00B139EB" w:rsidRDefault="00B1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87CC" w14:textId="77777777" w:rsidR="00CB1376" w:rsidRDefault="00CB1376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CBF5348" w14:textId="77777777" w:rsidR="00CB1376" w:rsidRDefault="00CB1376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652"/>
      <w:gridCol w:w="3162"/>
      <w:gridCol w:w="3990"/>
    </w:tblGrid>
    <w:tr w:rsidR="00CB1376" w14:paraId="05702E0B" w14:textId="77777777" w:rsidTr="00462667"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64862574" w14:textId="77777777" w:rsidR="00CB1376" w:rsidRDefault="00CB137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57C389" w14:textId="23154CCE" w:rsidR="00CB1376" w:rsidRDefault="00CB1376">
          <w:pPr>
            <w:jc w:val="center"/>
          </w:pPr>
          <w:r>
            <w:sym w:font="Symbol" w:char="F0D3"/>
          </w:r>
          <w:r w:rsidR="00294691">
            <w:t xml:space="preserve"> </w:t>
          </w:r>
          <w:proofErr w:type="spellStart"/>
          <w:r w:rsidR="00923DD8">
            <w:t>Telnyx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F33F0">
            <w:rPr>
              <w:noProof/>
            </w:rPr>
            <w:t>2022</w:t>
          </w:r>
          <w:r>
            <w:fldChar w:fldCharType="end"/>
          </w:r>
        </w:p>
      </w:tc>
      <w:tc>
        <w:tcPr>
          <w:tcW w:w="3990" w:type="dxa"/>
          <w:tcBorders>
            <w:top w:val="nil"/>
            <w:left w:val="nil"/>
            <w:bottom w:val="nil"/>
            <w:right w:val="nil"/>
          </w:tcBorders>
        </w:tcPr>
        <w:p w14:paraId="06F523EF" w14:textId="77777777" w:rsidR="00CB1376" w:rsidRDefault="00462667" w:rsidP="000F10E2">
          <w:pPr>
            <w:jc w:val="right"/>
          </w:pPr>
          <w:r>
            <w:t xml:space="preserve"> </w:t>
          </w:r>
          <w:r w:rsidR="00CB1376">
            <w:rPr>
              <w:rStyle w:val="a9"/>
            </w:rPr>
            <w:fldChar w:fldCharType="begin"/>
          </w:r>
          <w:r w:rsidR="00CB1376">
            <w:rPr>
              <w:rStyle w:val="a9"/>
            </w:rPr>
            <w:instrText xml:space="preserve"> PAGE </w:instrText>
          </w:r>
          <w:r w:rsidR="00CB1376">
            <w:rPr>
              <w:rStyle w:val="a9"/>
            </w:rPr>
            <w:fldChar w:fldCharType="separate"/>
          </w:r>
          <w:r w:rsidR="000F10E2">
            <w:rPr>
              <w:rStyle w:val="a9"/>
              <w:noProof/>
            </w:rPr>
            <w:t>4</w:t>
          </w:r>
          <w:r w:rsidR="00CB1376">
            <w:rPr>
              <w:rStyle w:val="a9"/>
            </w:rPr>
            <w:fldChar w:fldCharType="end"/>
          </w:r>
        </w:p>
      </w:tc>
    </w:tr>
  </w:tbl>
  <w:p w14:paraId="3BA30189" w14:textId="77777777" w:rsidR="00CB1376" w:rsidRDefault="00CB137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C34F0" w14:textId="77777777" w:rsidR="00B139EB" w:rsidRDefault="00B139EB">
      <w:r>
        <w:separator/>
      </w:r>
    </w:p>
  </w:footnote>
  <w:footnote w:type="continuationSeparator" w:id="0">
    <w:p w14:paraId="1F363153" w14:textId="77777777" w:rsidR="00B139EB" w:rsidRDefault="00B13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7E4B5" w14:textId="77777777" w:rsidR="00072C74" w:rsidRDefault="00072C74">
    <w:pPr>
      <w:pStyle w:val="a6"/>
    </w:pPr>
  </w:p>
  <w:p w14:paraId="6DD7054E" w14:textId="77777777" w:rsidR="00072C74" w:rsidRDefault="00072C74">
    <w:pPr>
      <w:pStyle w:val="a6"/>
    </w:pPr>
  </w:p>
  <w:p w14:paraId="5092ECC9" w14:textId="77777777" w:rsidR="00072C74" w:rsidRDefault="00072C74">
    <w:pPr>
      <w:pStyle w:val="a6"/>
    </w:pPr>
  </w:p>
  <w:p w14:paraId="294B37F1" w14:textId="77777777" w:rsidR="00072C74" w:rsidRDefault="00072C74">
    <w:pPr>
      <w:pStyle w:val="a6"/>
    </w:pPr>
  </w:p>
  <w:p w14:paraId="4ABA64B0" w14:textId="5B138921" w:rsidR="00072C74" w:rsidRDefault="00072C74">
    <w:pPr>
      <w:pStyle w:val="a6"/>
    </w:pPr>
  </w:p>
  <w:p w14:paraId="75072B9A" w14:textId="77777777" w:rsidR="00072C74" w:rsidRDefault="00072C7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4077"/>
    </w:tblGrid>
    <w:tr w:rsidR="00CB1376" w14:paraId="1ADCA738" w14:textId="77777777" w:rsidTr="000F10E2">
      <w:tc>
        <w:tcPr>
          <w:tcW w:w="6379" w:type="dxa"/>
        </w:tcPr>
        <w:p w14:paraId="065A74DD" w14:textId="1DD40993" w:rsidR="00CB1376" w:rsidRPr="00462667" w:rsidRDefault="008F13B7" w:rsidP="00462667">
          <w:r>
            <w:t>Site</w:t>
          </w:r>
          <w:r w:rsidR="00CB1376" w:rsidRPr="00AD4D7B">
            <w:t xml:space="preserve"> </w:t>
          </w:r>
          <w:proofErr w:type="spellStart"/>
          <w:r w:rsidR="00923DD8">
            <w:t>Telnyx</w:t>
          </w:r>
          <w:proofErr w:type="spellEnd"/>
        </w:p>
      </w:tc>
      <w:tc>
        <w:tcPr>
          <w:tcW w:w="4077" w:type="dxa"/>
        </w:tcPr>
        <w:p w14:paraId="57420592" w14:textId="71833958" w:rsidR="00CB1376" w:rsidRPr="00EF1777" w:rsidRDefault="005716C8" w:rsidP="005716C8">
          <w:pPr>
            <w:tabs>
              <w:tab w:val="left" w:pos="567"/>
              <w:tab w:val="left" w:pos="834"/>
            </w:tabs>
            <w:spacing w:before="40"/>
            <w:ind w:right="68"/>
          </w:pPr>
          <w:r>
            <w:t xml:space="preserve">Version: </w:t>
          </w:r>
          <w:r w:rsidR="00072C74">
            <w:t>1.0</w:t>
          </w:r>
        </w:p>
      </w:tc>
    </w:tr>
    <w:tr w:rsidR="00CB1376" w14:paraId="3A412745" w14:textId="77777777" w:rsidTr="000F10E2">
      <w:tc>
        <w:tcPr>
          <w:tcW w:w="6379" w:type="dxa"/>
        </w:tcPr>
        <w:p w14:paraId="1E07DD32" w14:textId="77777777" w:rsidR="00CB1376" w:rsidRPr="008F13B7" w:rsidRDefault="008F13B7" w:rsidP="005716C8">
          <w:r>
            <w:t xml:space="preserve">Test </w:t>
          </w:r>
          <w:r w:rsidR="005716C8">
            <w:t>P</w:t>
          </w:r>
          <w:r>
            <w:t>lan</w:t>
          </w:r>
        </w:p>
      </w:tc>
      <w:tc>
        <w:tcPr>
          <w:tcW w:w="4077" w:type="dxa"/>
        </w:tcPr>
        <w:p w14:paraId="2EBD9671" w14:textId="399493B9" w:rsidR="00CB1376" w:rsidRPr="008F13B7" w:rsidRDefault="000F10E2" w:rsidP="008F13B7">
          <w:r>
            <w:t xml:space="preserve">Date: </w:t>
          </w:r>
          <w:r w:rsidR="00923DD8">
            <w:t>08.12</w:t>
          </w:r>
          <w:r w:rsidR="00072C74">
            <w:t>.2022</w:t>
          </w:r>
        </w:p>
      </w:tc>
    </w:tr>
    <w:tr w:rsidR="00CB1376" w14:paraId="5474FC07" w14:textId="77777777" w:rsidTr="000F10E2">
      <w:tc>
        <w:tcPr>
          <w:tcW w:w="10456" w:type="dxa"/>
          <w:gridSpan w:val="2"/>
        </w:tcPr>
        <w:p w14:paraId="708C6113" w14:textId="77777777" w:rsidR="00CB1376" w:rsidRDefault="00CB1376"/>
      </w:tc>
    </w:tr>
  </w:tbl>
  <w:p w14:paraId="26F58890" w14:textId="77777777" w:rsidR="00CB1376" w:rsidRDefault="00CB13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A547C5A"/>
    <w:lvl w:ilvl="0">
      <w:start w:val="1"/>
      <w:numFmt w:val="decimal"/>
      <w:pStyle w:val="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86DD6"/>
    <w:multiLevelType w:val="hybridMultilevel"/>
    <w:tmpl w:val="EFF4F510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0094E51"/>
    <w:multiLevelType w:val="hybridMultilevel"/>
    <w:tmpl w:val="7AA2FB5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3A1D36"/>
    <w:multiLevelType w:val="hybridMultilevel"/>
    <w:tmpl w:val="98BA9648"/>
    <w:lvl w:ilvl="0" w:tplc="9B720AB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D1779DC"/>
    <w:multiLevelType w:val="hybridMultilevel"/>
    <w:tmpl w:val="F446E5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8ADB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49B9"/>
    <w:multiLevelType w:val="hybridMultilevel"/>
    <w:tmpl w:val="125A4FBA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71E3012"/>
    <w:multiLevelType w:val="hybridMultilevel"/>
    <w:tmpl w:val="E070C83A"/>
    <w:lvl w:ilvl="0" w:tplc="FFFFFFFF">
      <w:start w:val="1"/>
      <w:numFmt w:val="bullet"/>
      <w:lvlText w:val=""/>
      <w:lvlJc w:val="left"/>
      <w:pPr>
        <w:tabs>
          <w:tab w:val="num" w:pos="1418"/>
        </w:tabs>
        <w:ind w:left="141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 w15:restartNumberingAfterBreak="0">
    <w:nsid w:val="3AF4538D"/>
    <w:multiLevelType w:val="hybridMultilevel"/>
    <w:tmpl w:val="202C8ED4"/>
    <w:lvl w:ilvl="0" w:tplc="CAB40C40">
      <w:start w:val="1"/>
      <w:numFmt w:val="bullet"/>
      <w:lvlText w:val=""/>
      <w:lvlJc w:val="left"/>
      <w:pPr>
        <w:tabs>
          <w:tab w:val="num" w:pos="710"/>
        </w:tabs>
        <w:ind w:left="710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353789"/>
    <w:multiLevelType w:val="hybridMultilevel"/>
    <w:tmpl w:val="9D2E76D6"/>
    <w:lvl w:ilvl="0" w:tplc="FFFFFFFF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0B47BF2"/>
    <w:multiLevelType w:val="hybridMultilevel"/>
    <w:tmpl w:val="ABD0C496"/>
    <w:lvl w:ilvl="0" w:tplc="041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34C71B0"/>
    <w:multiLevelType w:val="hybridMultilevel"/>
    <w:tmpl w:val="8AD0CD2A"/>
    <w:lvl w:ilvl="0" w:tplc="FFFFFFFF">
      <w:start w:val="1"/>
      <w:numFmt w:val="bullet"/>
      <w:lvlText w:val=""/>
      <w:lvlJc w:val="left"/>
      <w:pPr>
        <w:tabs>
          <w:tab w:val="num" w:pos="1668"/>
        </w:tabs>
        <w:ind w:left="16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4524388"/>
    <w:multiLevelType w:val="hybridMultilevel"/>
    <w:tmpl w:val="611028FE"/>
    <w:lvl w:ilvl="0" w:tplc="CAB40C40">
      <w:start w:val="1"/>
      <w:numFmt w:val="bullet"/>
      <w:lvlText w:val=""/>
      <w:lvlJc w:val="left"/>
      <w:pPr>
        <w:tabs>
          <w:tab w:val="num" w:pos="1219"/>
        </w:tabs>
        <w:ind w:left="1219" w:hanging="284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375"/>
        </w:tabs>
        <w:ind w:left="2375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95"/>
        </w:tabs>
        <w:ind w:left="30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35"/>
        </w:tabs>
        <w:ind w:left="45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55"/>
        </w:tabs>
        <w:ind w:left="52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75"/>
        </w:tabs>
        <w:ind w:left="59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95"/>
        </w:tabs>
        <w:ind w:left="66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15"/>
        </w:tabs>
        <w:ind w:left="7415" w:hanging="360"/>
      </w:pPr>
      <w:rPr>
        <w:rFonts w:ascii="Wingdings" w:hAnsi="Wingdings" w:hint="default"/>
      </w:rPr>
    </w:lvl>
  </w:abstractNum>
  <w:abstractNum w:abstractNumId="13" w15:restartNumberingAfterBreak="0">
    <w:nsid w:val="488279FC"/>
    <w:multiLevelType w:val="multilevel"/>
    <w:tmpl w:val="1674AB14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2"/>
        </w:tabs>
        <w:ind w:left="72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401"/>
        </w:tabs>
        <w:ind w:left="14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8"/>
        </w:tabs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15"/>
        </w:tabs>
        <w:ind w:left="2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02"/>
        </w:tabs>
        <w:ind w:left="2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9"/>
        </w:tabs>
        <w:ind w:left="30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16"/>
        </w:tabs>
        <w:ind w:left="3616" w:hanging="1800"/>
      </w:pPr>
      <w:rPr>
        <w:rFonts w:hint="default"/>
      </w:rPr>
    </w:lvl>
  </w:abstractNum>
  <w:abstractNum w:abstractNumId="14" w15:restartNumberingAfterBreak="0">
    <w:nsid w:val="4BE836CF"/>
    <w:multiLevelType w:val="hybridMultilevel"/>
    <w:tmpl w:val="DFC04550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4C504B25"/>
    <w:multiLevelType w:val="hybridMultilevel"/>
    <w:tmpl w:val="12408AEE"/>
    <w:lvl w:ilvl="0" w:tplc="9B720AB8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9BE88432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FCD04746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DE7860E8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3E661EB0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969C8E8C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14B4A55A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F916451E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C546CEE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6" w15:restartNumberingAfterBreak="0">
    <w:nsid w:val="4DEE589B"/>
    <w:multiLevelType w:val="hybridMultilevel"/>
    <w:tmpl w:val="1DFA7A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6E2999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56219"/>
    <w:multiLevelType w:val="hybridMultilevel"/>
    <w:tmpl w:val="945C2678"/>
    <w:lvl w:ilvl="0" w:tplc="FFFFFFFF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C9E6DD9"/>
    <w:multiLevelType w:val="hybridMultilevel"/>
    <w:tmpl w:val="BF8AA37C"/>
    <w:lvl w:ilvl="0" w:tplc="9B720AB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0D72FD"/>
    <w:multiLevelType w:val="hybridMultilevel"/>
    <w:tmpl w:val="467C544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69022F20"/>
    <w:multiLevelType w:val="hybridMultilevel"/>
    <w:tmpl w:val="DA7090B0"/>
    <w:lvl w:ilvl="0" w:tplc="74AC893E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B561E70"/>
    <w:multiLevelType w:val="hybridMultilevel"/>
    <w:tmpl w:val="AE4069EA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7B7D2C40"/>
    <w:multiLevelType w:val="multilevel"/>
    <w:tmpl w:val="0BFE6770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2"/>
        </w:tabs>
        <w:ind w:left="72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74"/>
        </w:tabs>
        <w:ind w:left="1174" w:hanging="720"/>
      </w:pPr>
      <w:rPr>
        <w:rFonts w:hint="default"/>
      </w:rPr>
    </w:lvl>
    <w:lvl w:ilvl="3">
      <w:start w:val="1"/>
      <w:numFmt w:val="decimalZero"/>
      <w:lvlText w:val="%1.%2.%3.%4."/>
      <w:lvlJc w:val="left"/>
      <w:pPr>
        <w:tabs>
          <w:tab w:val="num" w:pos="1401"/>
        </w:tabs>
        <w:ind w:left="14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988"/>
        </w:tabs>
        <w:ind w:left="19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15"/>
        </w:tabs>
        <w:ind w:left="2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02"/>
        </w:tabs>
        <w:ind w:left="28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29"/>
        </w:tabs>
        <w:ind w:left="30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16"/>
        </w:tabs>
        <w:ind w:left="3616" w:hanging="1800"/>
      </w:pPr>
      <w:rPr>
        <w:rFonts w:hint="default"/>
      </w:rPr>
    </w:lvl>
  </w:abstractNum>
  <w:abstractNum w:abstractNumId="23" w15:restartNumberingAfterBreak="0">
    <w:nsid w:val="7BBA6AB9"/>
    <w:multiLevelType w:val="hybridMultilevel"/>
    <w:tmpl w:val="0A0EF6A0"/>
    <w:lvl w:ilvl="0" w:tplc="6CFC93A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90003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7D655467"/>
    <w:multiLevelType w:val="hybridMultilevel"/>
    <w:tmpl w:val="394A37B6"/>
    <w:lvl w:ilvl="0" w:tplc="9B720AB8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0"/>
  </w:num>
  <w:num w:numId="6">
    <w:abstractNumId w:val="23"/>
  </w:num>
  <w:num w:numId="7">
    <w:abstractNumId w:val="12"/>
  </w:num>
  <w:num w:numId="8">
    <w:abstractNumId w:val="8"/>
  </w:num>
  <w:num w:numId="9">
    <w:abstractNumId w:val="13"/>
  </w:num>
  <w:num w:numId="10">
    <w:abstractNumId w:val="22"/>
  </w:num>
  <w:num w:numId="11">
    <w:abstractNumId w:val="2"/>
  </w:num>
  <w:num w:numId="12">
    <w:abstractNumId w:val="4"/>
  </w:num>
  <w:num w:numId="13">
    <w:abstractNumId w:val="16"/>
  </w:num>
  <w:num w:numId="14">
    <w:abstractNumId w:val="19"/>
  </w:num>
  <w:num w:numId="15">
    <w:abstractNumId w:val="10"/>
  </w:num>
  <w:num w:numId="16">
    <w:abstractNumId w:val="5"/>
  </w:num>
  <w:num w:numId="17">
    <w:abstractNumId w:val="1"/>
  </w:num>
  <w:num w:numId="18">
    <w:abstractNumId w:val="21"/>
  </w:num>
  <w:num w:numId="19">
    <w:abstractNumId w:val="14"/>
  </w:num>
  <w:num w:numId="20">
    <w:abstractNumId w:val="9"/>
  </w:num>
  <w:num w:numId="21">
    <w:abstractNumId w:val="6"/>
  </w:num>
  <w:num w:numId="22">
    <w:abstractNumId w:val="11"/>
  </w:num>
  <w:num w:numId="23">
    <w:abstractNumId w:val="17"/>
  </w:num>
  <w:num w:numId="24">
    <w:abstractNumId w:val="24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4C"/>
    <w:rsid w:val="000010D9"/>
    <w:rsid w:val="00004B16"/>
    <w:rsid w:val="00004E01"/>
    <w:rsid w:val="00006197"/>
    <w:rsid w:val="0001693F"/>
    <w:rsid w:val="00022320"/>
    <w:rsid w:val="00025160"/>
    <w:rsid w:val="00034B43"/>
    <w:rsid w:val="00036F16"/>
    <w:rsid w:val="000424E0"/>
    <w:rsid w:val="00045A1F"/>
    <w:rsid w:val="00060E1F"/>
    <w:rsid w:val="00064A9F"/>
    <w:rsid w:val="00064FB1"/>
    <w:rsid w:val="00065A3F"/>
    <w:rsid w:val="000720CC"/>
    <w:rsid w:val="00072C74"/>
    <w:rsid w:val="00073B67"/>
    <w:rsid w:val="00085A1C"/>
    <w:rsid w:val="00091CAC"/>
    <w:rsid w:val="00092384"/>
    <w:rsid w:val="00094C08"/>
    <w:rsid w:val="000A4BC6"/>
    <w:rsid w:val="000B1887"/>
    <w:rsid w:val="000B511B"/>
    <w:rsid w:val="000C4CE1"/>
    <w:rsid w:val="000D5E4A"/>
    <w:rsid w:val="000E2B35"/>
    <w:rsid w:val="000F02C3"/>
    <w:rsid w:val="000F0FC7"/>
    <w:rsid w:val="000F10E2"/>
    <w:rsid w:val="000F5D5B"/>
    <w:rsid w:val="000F5EFC"/>
    <w:rsid w:val="00102F73"/>
    <w:rsid w:val="001039C7"/>
    <w:rsid w:val="0011434A"/>
    <w:rsid w:val="0011437D"/>
    <w:rsid w:val="00127BC1"/>
    <w:rsid w:val="00140607"/>
    <w:rsid w:val="0014146A"/>
    <w:rsid w:val="00153EA1"/>
    <w:rsid w:val="00154C29"/>
    <w:rsid w:val="00154EA4"/>
    <w:rsid w:val="00155ECD"/>
    <w:rsid w:val="00160D52"/>
    <w:rsid w:val="001610D6"/>
    <w:rsid w:val="0017096F"/>
    <w:rsid w:val="0017321D"/>
    <w:rsid w:val="00180FD5"/>
    <w:rsid w:val="0018614E"/>
    <w:rsid w:val="00186965"/>
    <w:rsid w:val="001A136C"/>
    <w:rsid w:val="001B7260"/>
    <w:rsid w:val="001C5241"/>
    <w:rsid w:val="001C77C7"/>
    <w:rsid w:val="001D5B30"/>
    <w:rsid w:val="001E0AA9"/>
    <w:rsid w:val="001E15E1"/>
    <w:rsid w:val="001E5537"/>
    <w:rsid w:val="001E7367"/>
    <w:rsid w:val="00200A19"/>
    <w:rsid w:val="00200BBB"/>
    <w:rsid w:val="00203728"/>
    <w:rsid w:val="00204624"/>
    <w:rsid w:val="00206312"/>
    <w:rsid w:val="00213C56"/>
    <w:rsid w:val="00231E09"/>
    <w:rsid w:val="00240536"/>
    <w:rsid w:val="002411E8"/>
    <w:rsid w:val="0024449C"/>
    <w:rsid w:val="002455CC"/>
    <w:rsid w:val="00261E50"/>
    <w:rsid w:val="002722E3"/>
    <w:rsid w:val="00277C1C"/>
    <w:rsid w:val="00282833"/>
    <w:rsid w:val="00283032"/>
    <w:rsid w:val="00286011"/>
    <w:rsid w:val="00286E69"/>
    <w:rsid w:val="00287E19"/>
    <w:rsid w:val="00292204"/>
    <w:rsid w:val="00294691"/>
    <w:rsid w:val="0029778D"/>
    <w:rsid w:val="002A4813"/>
    <w:rsid w:val="002B3B9E"/>
    <w:rsid w:val="002C3C5F"/>
    <w:rsid w:val="002C7C88"/>
    <w:rsid w:val="002D0576"/>
    <w:rsid w:val="002D2D5A"/>
    <w:rsid w:val="002D2F69"/>
    <w:rsid w:val="002E3AE1"/>
    <w:rsid w:val="002E54EB"/>
    <w:rsid w:val="002E622D"/>
    <w:rsid w:val="002E7E4A"/>
    <w:rsid w:val="002F0D7D"/>
    <w:rsid w:val="002F3E47"/>
    <w:rsid w:val="002F4F35"/>
    <w:rsid w:val="002F6FDE"/>
    <w:rsid w:val="00301D11"/>
    <w:rsid w:val="003041E2"/>
    <w:rsid w:val="00304DF8"/>
    <w:rsid w:val="003058E4"/>
    <w:rsid w:val="003132FD"/>
    <w:rsid w:val="00317551"/>
    <w:rsid w:val="00333975"/>
    <w:rsid w:val="00334E84"/>
    <w:rsid w:val="00343562"/>
    <w:rsid w:val="00345960"/>
    <w:rsid w:val="0034673E"/>
    <w:rsid w:val="003473CD"/>
    <w:rsid w:val="00354191"/>
    <w:rsid w:val="003606E6"/>
    <w:rsid w:val="00373B6C"/>
    <w:rsid w:val="00377223"/>
    <w:rsid w:val="00381836"/>
    <w:rsid w:val="00382816"/>
    <w:rsid w:val="0038351C"/>
    <w:rsid w:val="003835C6"/>
    <w:rsid w:val="00391EC5"/>
    <w:rsid w:val="00393CAC"/>
    <w:rsid w:val="00397E0B"/>
    <w:rsid w:val="003A20E4"/>
    <w:rsid w:val="003A723A"/>
    <w:rsid w:val="003B0154"/>
    <w:rsid w:val="003B5F77"/>
    <w:rsid w:val="003B7464"/>
    <w:rsid w:val="003C5B84"/>
    <w:rsid w:val="003C7193"/>
    <w:rsid w:val="003E0DAB"/>
    <w:rsid w:val="003E2D6C"/>
    <w:rsid w:val="003F50F3"/>
    <w:rsid w:val="003F5736"/>
    <w:rsid w:val="00411B65"/>
    <w:rsid w:val="00421192"/>
    <w:rsid w:val="00422CC5"/>
    <w:rsid w:val="00424635"/>
    <w:rsid w:val="004249A4"/>
    <w:rsid w:val="00430878"/>
    <w:rsid w:val="00433965"/>
    <w:rsid w:val="00436C0F"/>
    <w:rsid w:val="004454DA"/>
    <w:rsid w:val="00452F1A"/>
    <w:rsid w:val="00454595"/>
    <w:rsid w:val="004574F9"/>
    <w:rsid w:val="00462667"/>
    <w:rsid w:val="00495EE0"/>
    <w:rsid w:val="004971B1"/>
    <w:rsid w:val="004A1D7F"/>
    <w:rsid w:val="004B44B5"/>
    <w:rsid w:val="004C3616"/>
    <w:rsid w:val="004C3D36"/>
    <w:rsid w:val="004C4A51"/>
    <w:rsid w:val="004D24ED"/>
    <w:rsid w:val="004D7652"/>
    <w:rsid w:val="004E0C07"/>
    <w:rsid w:val="004E671D"/>
    <w:rsid w:val="004E7145"/>
    <w:rsid w:val="004F2CA5"/>
    <w:rsid w:val="004F311C"/>
    <w:rsid w:val="00512072"/>
    <w:rsid w:val="0051420F"/>
    <w:rsid w:val="00533BD1"/>
    <w:rsid w:val="0053467D"/>
    <w:rsid w:val="0053601F"/>
    <w:rsid w:val="005510A1"/>
    <w:rsid w:val="0055198F"/>
    <w:rsid w:val="00555076"/>
    <w:rsid w:val="0056098E"/>
    <w:rsid w:val="0056198E"/>
    <w:rsid w:val="0056214C"/>
    <w:rsid w:val="005623F8"/>
    <w:rsid w:val="005677A2"/>
    <w:rsid w:val="005716C8"/>
    <w:rsid w:val="005721E3"/>
    <w:rsid w:val="00574F71"/>
    <w:rsid w:val="0057682A"/>
    <w:rsid w:val="005811A6"/>
    <w:rsid w:val="005940A1"/>
    <w:rsid w:val="005943FD"/>
    <w:rsid w:val="005A409A"/>
    <w:rsid w:val="005A77CB"/>
    <w:rsid w:val="005B0254"/>
    <w:rsid w:val="005B62F1"/>
    <w:rsid w:val="005C0E15"/>
    <w:rsid w:val="005C1448"/>
    <w:rsid w:val="005C2100"/>
    <w:rsid w:val="005C23AE"/>
    <w:rsid w:val="005C30AC"/>
    <w:rsid w:val="005C4E01"/>
    <w:rsid w:val="005C6DB5"/>
    <w:rsid w:val="005D1C84"/>
    <w:rsid w:val="005D4103"/>
    <w:rsid w:val="005E1B8A"/>
    <w:rsid w:val="005E36B1"/>
    <w:rsid w:val="005E5B95"/>
    <w:rsid w:val="005F33F0"/>
    <w:rsid w:val="0061437B"/>
    <w:rsid w:val="00614CA4"/>
    <w:rsid w:val="0061531E"/>
    <w:rsid w:val="00616866"/>
    <w:rsid w:val="00622C01"/>
    <w:rsid w:val="00623A36"/>
    <w:rsid w:val="00626B94"/>
    <w:rsid w:val="006323E5"/>
    <w:rsid w:val="0063714A"/>
    <w:rsid w:val="00646072"/>
    <w:rsid w:val="00655B97"/>
    <w:rsid w:val="0066162C"/>
    <w:rsid w:val="00676CD6"/>
    <w:rsid w:val="0068630C"/>
    <w:rsid w:val="0069143C"/>
    <w:rsid w:val="00691968"/>
    <w:rsid w:val="006966B4"/>
    <w:rsid w:val="00696AAC"/>
    <w:rsid w:val="006A05B5"/>
    <w:rsid w:val="006A4E25"/>
    <w:rsid w:val="006A5CF0"/>
    <w:rsid w:val="006B0D96"/>
    <w:rsid w:val="006B450B"/>
    <w:rsid w:val="006B6BB9"/>
    <w:rsid w:val="006C333A"/>
    <w:rsid w:val="006C5E39"/>
    <w:rsid w:val="006C7BF2"/>
    <w:rsid w:val="006D6579"/>
    <w:rsid w:val="006E59A0"/>
    <w:rsid w:val="006E5A4C"/>
    <w:rsid w:val="006F31CA"/>
    <w:rsid w:val="006F6BA7"/>
    <w:rsid w:val="006F7A52"/>
    <w:rsid w:val="007064A9"/>
    <w:rsid w:val="007076AE"/>
    <w:rsid w:val="00712D79"/>
    <w:rsid w:val="00724EFC"/>
    <w:rsid w:val="00731D9A"/>
    <w:rsid w:val="0073657E"/>
    <w:rsid w:val="00737D1C"/>
    <w:rsid w:val="00753C3B"/>
    <w:rsid w:val="00762AE9"/>
    <w:rsid w:val="00770AAA"/>
    <w:rsid w:val="00771EEE"/>
    <w:rsid w:val="00772207"/>
    <w:rsid w:val="007756C9"/>
    <w:rsid w:val="00777E11"/>
    <w:rsid w:val="0078040B"/>
    <w:rsid w:val="0078388F"/>
    <w:rsid w:val="007964D5"/>
    <w:rsid w:val="00797ED1"/>
    <w:rsid w:val="007A7396"/>
    <w:rsid w:val="007C1D38"/>
    <w:rsid w:val="007D35B0"/>
    <w:rsid w:val="007E00BC"/>
    <w:rsid w:val="0080683E"/>
    <w:rsid w:val="00811A25"/>
    <w:rsid w:val="008125D5"/>
    <w:rsid w:val="008140E6"/>
    <w:rsid w:val="00814176"/>
    <w:rsid w:val="00817336"/>
    <w:rsid w:val="00821EDA"/>
    <w:rsid w:val="008257BB"/>
    <w:rsid w:val="008468E8"/>
    <w:rsid w:val="00846C53"/>
    <w:rsid w:val="00852881"/>
    <w:rsid w:val="00862369"/>
    <w:rsid w:val="008700BE"/>
    <w:rsid w:val="0087078F"/>
    <w:rsid w:val="00877D97"/>
    <w:rsid w:val="00877F15"/>
    <w:rsid w:val="00885953"/>
    <w:rsid w:val="008869C7"/>
    <w:rsid w:val="0089069E"/>
    <w:rsid w:val="00894EEB"/>
    <w:rsid w:val="00895178"/>
    <w:rsid w:val="0089563F"/>
    <w:rsid w:val="008A0951"/>
    <w:rsid w:val="008A52F4"/>
    <w:rsid w:val="008B4A0F"/>
    <w:rsid w:val="008B4E3D"/>
    <w:rsid w:val="008C2A8B"/>
    <w:rsid w:val="008E29F6"/>
    <w:rsid w:val="008F13B7"/>
    <w:rsid w:val="008F3530"/>
    <w:rsid w:val="008F61BD"/>
    <w:rsid w:val="0090238E"/>
    <w:rsid w:val="00911AEF"/>
    <w:rsid w:val="00923DD8"/>
    <w:rsid w:val="00930050"/>
    <w:rsid w:val="009701B6"/>
    <w:rsid w:val="00970485"/>
    <w:rsid w:val="0097539C"/>
    <w:rsid w:val="00976EFF"/>
    <w:rsid w:val="00980009"/>
    <w:rsid w:val="00981263"/>
    <w:rsid w:val="00981A13"/>
    <w:rsid w:val="00981EED"/>
    <w:rsid w:val="00982927"/>
    <w:rsid w:val="00987CD9"/>
    <w:rsid w:val="00991712"/>
    <w:rsid w:val="009976A4"/>
    <w:rsid w:val="009A3E0E"/>
    <w:rsid w:val="009A6F89"/>
    <w:rsid w:val="009B0A9E"/>
    <w:rsid w:val="009B2258"/>
    <w:rsid w:val="009B46E8"/>
    <w:rsid w:val="009B4B5E"/>
    <w:rsid w:val="009B4FDB"/>
    <w:rsid w:val="009B72BC"/>
    <w:rsid w:val="009C27F6"/>
    <w:rsid w:val="009C292F"/>
    <w:rsid w:val="009D024E"/>
    <w:rsid w:val="009E2DC9"/>
    <w:rsid w:val="009E2F1F"/>
    <w:rsid w:val="009E604E"/>
    <w:rsid w:val="009F1A47"/>
    <w:rsid w:val="009F1C0C"/>
    <w:rsid w:val="009F4C73"/>
    <w:rsid w:val="009F68BF"/>
    <w:rsid w:val="00A0418C"/>
    <w:rsid w:val="00A068D9"/>
    <w:rsid w:val="00A121B0"/>
    <w:rsid w:val="00A255CF"/>
    <w:rsid w:val="00A30FA4"/>
    <w:rsid w:val="00A313B6"/>
    <w:rsid w:val="00A5589C"/>
    <w:rsid w:val="00A55A54"/>
    <w:rsid w:val="00A569E2"/>
    <w:rsid w:val="00A60599"/>
    <w:rsid w:val="00A6421A"/>
    <w:rsid w:val="00A66EA0"/>
    <w:rsid w:val="00A71044"/>
    <w:rsid w:val="00A72127"/>
    <w:rsid w:val="00A75A3F"/>
    <w:rsid w:val="00A9208A"/>
    <w:rsid w:val="00A94ABC"/>
    <w:rsid w:val="00AA7CE3"/>
    <w:rsid w:val="00AB23B6"/>
    <w:rsid w:val="00AB3866"/>
    <w:rsid w:val="00AC13B2"/>
    <w:rsid w:val="00AC239F"/>
    <w:rsid w:val="00AC7D2A"/>
    <w:rsid w:val="00AD6369"/>
    <w:rsid w:val="00AE19D9"/>
    <w:rsid w:val="00AE2D7F"/>
    <w:rsid w:val="00AE6637"/>
    <w:rsid w:val="00B12DAE"/>
    <w:rsid w:val="00B139EB"/>
    <w:rsid w:val="00B2383A"/>
    <w:rsid w:val="00B23D85"/>
    <w:rsid w:val="00B27376"/>
    <w:rsid w:val="00B31FA6"/>
    <w:rsid w:val="00B50C69"/>
    <w:rsid w:val="00B61966"/>
    <w:rsid w:val="00B625CB"/>
    <w:rsid w:val="00B729A2"/>
    <w:rsid w:val="00B90E95"/>
    <w:rsid w:val="00B91481"/>
    <w:rsid w:val="00BA02DC"/>
    <w:rsid w:val="00BA69DF"/>
    <w:rsid w:val="00BB68EC"/>
    <w:rsid w:val="00BD1A5C"/>
    <w:rsid w:val="00BD2DF7"/>
    <w:rsid w:val="00BD5A39"/>
    <w:rsid w:val="00BD7E80"/>
    <w:rsid w:val="00BF6155"/>
    <w:rsid w:val="00C0293C"/>
    <w:rsid w:val="00C03970"/>
    <w:rsid w:val="00C139A7"/>
    <w:rsid w:val="00C16665"/>
    <w:rsid w:val="00C204C2"/>
    <w:rsid w:val="00C2623C"/>
    <w:rsid w:val="00C26427"/>
    <w:rsid w:val="00C50EDC"/>
    <w:rsid w:val="00C52526"/>
    <w:rsid w:val="00C52915"/>
    <w:rsid w:val="00C532BF"/>
    <w:rsid w:val="00C53611"/>
    <w:rsid w:val="00C542C9"/>
    <w:rsid w:val="00C56DB4"/>
    <w:rsid w:val="00C6308F"/>
    <w:rsid w:val="00C631CE"/>
    <w:rsid w:val="00C63FCA"/>
    <w:rsid w:val="00C85E02"/>
    <w:rsid w:val="00C86FE3"/>
    <w:rsid w:val="00C9222F"/>
    <w:rsid w:val="00CA09F0"/>
    <w:rsid w:val="00CA510C"/>
    <w:rsid w:val="00CB1376"/>
    <w:rsid w:val="00CB19C6"/>
    <w:rsid w:val="00CC1514"/>
    <w:rsid w:val="00CC1BA0"/>
    <w:rsid w:val="00CC5D34"/>
    <w:rsid w:val="00CE6673"/>
    <w:rsid w:val="00CF4F33"/>
    <w:rsid w:val="00CF59F9"/>
    <w:rsid w:val="00D00DA7"/>
    <w:rsid w:val="00D0102A"/>
    <w:rsid w:val="00D06661"/>
    <w:rsid w:val="00D06BB9"/>
    <w:rsid w:val="00D16C43"/>
    <w:rsid w:val="00D2696C"/>
    <w:rsid w:val="00D276B3"/>
    <w:rsid w:val="00D4341D"/>
    <w:rsid w:val="00D5240F"/>
    <w:rsid w:val="00D53D71"/>
    <w:rsid w:val="00D5484A"/>
    <w:rsid w:val="00D54F81"/>
    <w:rsid w:val="00D559EA"/>
    <w:rsid w:val="00D55AA5"/>
    <w:rsid w:val="00D65790"/>
    <w:rsid w:val="00D67EC8"/>
    <w:rsid w:val="00D71034"/>
    <w:rsid w:val="00D74207"/>
    <w:rsid w:val="00D84754"/>
    <w:rsid w:val="00D96D86"/>
    <w:rsid w:val="00DA264B"/>
    <w:rsid w:val="00DA3509"/>
    <w:rsid w:val="00DB4505"/>
    <w:rsid w:val="00DC31D4"/>
    <w:rsid w:val="00DC343F"/>
    <w:rsid w:val="00DD4EB0"/>
    <w:rsid w:val="00DE54A9"/>
    <w:rsid w:val="00DF232C"/>
    <w:rsid w:val="00DF3E51"/>
    <w:rsid w:val="00E041B3"/>
    <w:rsid w:val="00E17CAF"/>
    <w:rsid w:val="00E224FF"/>
    <w:rsid w:val="00E23193"/>
    <w:rsid w:val="00E27B2C"/>
    <w:rsid w:val="00E37A84"/>
    <w:rsid w:val="00E578A0"/>
    <w:rsid w:val="00E6010F"/>
    <w:rsid w:val="00E63AAA"/>
    <w:rsid w:val="00E6498E"/>
    <w:rsid w:val="00E819F1"/>
    <w:rsid w:val="00E82855"/>
    <w:rsid w:val="00E83FCB"/>
    <w:rsid w:val="00E9361A"/>
    <w:rsid w:val="00E93A87"/>
    <w:rsid w:val="00EA338C"/>
    <w:rsid w:val="00EA54B9"/>
    <w:rsid w:val="00EA56F1"/>
    <w:rsid w:val="00EA7752"/>
    <w:rsid w:val="00EB732C"/>
    <w:rsid w:val="00EC3B31"/>
    <w:rsid w:val="00EE3716"/>
    <w:rsid w:val="00EF1777"/>
    <w:rsid w:val="00EF68F7"/>
    <w:rsid w:val="00F02C01"/>
    <w:rsid w:val="00F041C2"/>
    <w:rsid w:val="00F15795"/>
    <w:rsid w:val="00F16D57"/>
    <w:rsid w:val="00F2101A"/>
    <w:rsid w:val="00F2356D"/>
    <w:rsid w:val="00F27346"/>
    <w:rsid w:val="00F336E1"/>
    <w:rsid w:val="00F34021"/>
    <w:rsid w:val="00F36A56"/>
    <w:rsid w:val="00F472A8"/>
    <w:rsid w:val="00F51404"/>
    <w:rsid w:val="00F54A7A"/>
    <w:rsid w:val="00F60A7A"/>
    <w:rsid w:val="00F67D78"/>
    <w:rsid w:val="00F8346F"/>
    <w:rsid w:val="00FA3920"/>
    <w:rsid w:val="00FA783D"/>
    <w:rsid w:val="00FB07D8"/>
    <w:rsid w:val="00FB59EB"/>
    <w:rsid w:val="00FB6428"/>
    <w:rsid w:val="00FE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7404B9"/>
  <w15:chartTrackingRefBased/>
  <w15:docId w15:val="{8AE16549-A55A-438E-9029-EA8A2AE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1BA0"/>
    <w:pPr>
      <w:widowControl w:val="0"/>
      <w:spacing w:line="240" w:lineRule="atLeast"/>
    </w:pPr>
    <w:rPr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C1BA0"/>
    <w:pPr>
      <w:numPr>
        <w:ilvl w:val="2"/>
      </w:numPr>
      <w:outlineLvl w:val="2"/>
    </w:pPr>
    <w:rPr>
      <w:b w:val="0"/>
      <w:i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a3">
    <w:name w:val="Название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link w:val="a7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character" w:styleId="a9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a">
    <w:name w:val="Body Text"/>
    <w:basedOn w:val="a"/>
    <w:link w:val="ab"/>
    <w:pPr>
      <w:keepLines/>
      <w:spacing w:after="120"/>
      <w:ind w:left="720"/>
    </w:pPr>
    <w:rPr>
      <w:sz w:val="20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semiHidden/>
    <w:rPr>
      <w:sz w:val="20"/>
      <w:vertAlign w:val="superscript"/>
    </w:rPr>
  </w:style>
  <w:style w:type="paragraph" w:styleId="ae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f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a"/>
    <w:autoRedefine/>
    <w:rsid w:val="00982927"/>
    <w:pPr>
      <w:spacing w:after="120" w:line="360" w:lineRule="auto"/>
      <w:ind w:left="851" w:firstLine="567"/>
    </w:pPr>
    <w:rPr>
      <w:lang w:val="ru-RU"/>
    </w:rPr>
  </w:style>
  <w:style w:type="character" w:styleId="af0">
    <w:name w:val="Hyperlink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link w:val="RevisionHist0"/>
    <w:pPr>
      <w:widowControl/>
      <w:spacing w:line="240" w:lineRule="auto"/>
    </w:pPr>
    <w:rPr>
      <w:sz w:val="20"/>
    </w:rPr>
  </w:style>
  <w:style w:type="paragraph" w:styleId="af1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2">
    <w:name w:val="annotation reference"/>
    <w:semiHidden/>
    <w:rPr>
      <w:sz w:val="16"/>
    </w:rPr>
  </w:style>
  <w:style w:type="paragraph" w:styleId="af3">
    <w:name w:val="annotation text"/>
    <w:basedOn w:val="a"/>
    <w:semiHidden/>
    <w:pPr>
      <w:widowControl/>
      <w:spacing w:line="240" w:lineRule="auto"/>
    </w:pPr>
  </w:style>
  <w:style w:type="paragraph" w:styleId="af4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af5">
    <w:name w:val="Strong"/>
    <w:qFormat/>
    <w:rsid w:val="00A6421A"/>
    <w:rPr>
      <w:b/>
      <w:bCs/>
    </w:rPr>
  </w:style>
  <w:style w:type="paragraph" w:styleId="af6">
    <w:name w:val="Balloon Text"/>
    <w:basedOn w:val="a"/>
    <w:semiHidden/>
    <w:rsid w:val="003467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A783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ru-RU" w:eastAsia="ru-RU"/>
    </w:rPr>
  </w:style>
  <w:style w:type="character" w:customStyle="1" w:styleId="RevisionHist0">
    <w:name w:val="RevisionHist Знак"/>
    <w:link w:val="RevisionHist"/>
    <w:rsid w:val="00022320"/>
    <w:rPr>
      <w:lang w:val="en-US" w:eastAsia="en-US" w:bidi="ar-SA"/>
    </w:rPr>
  </w:style>
  <w:style w:type="character" w:customStyle="1" w:styleId="ab">
    <w:name w:val="Основной текст Знак"/>
    <w:link w:val="aa"/>
    <w:rsid w:val="00022320"/>
    <w:rPr>
      <w:lang w:val="en-US" w:eastAsia="en-US" w:bidi="ar-SA"/>
    </w:rPr>
  </w:style>
  <w:style w:type="character" w:customStyle="1" w:styleId="a7">
    <w:name w:val="Верхний колонтитул Знак"/>
    <w:link w:val="a6"/>
    <w:uiPriority w:val="99"/>
    <w:rsid w:val="005C23AE"/>
    <w:rPr>
      <w:lang w:val="en-US" w:eastAsia="en-US"/>
    </w:rPr>
  </w:style>
  <w:style w:type="character" w:styleId="af7">
    <w:name w:val="FollowedHyperlink"/>
    <w:basedOn w:val="a0"/>
    <w:rsid w:val="00817336"/>
    <w:rPr>
      <w:color w:val="800080"/>
      <w:u w:val="single"/>
    </w:rPr>
  </w:style>
  <w:style w:type="paragraph" w:styleId="af8">
    <w:name w:val="No Spacing"/>
    <w:uiPriority w:val="1"/>
    <w:qFormat/>
    <w:rsid w:val="00817336"/>
    <w:rPr>
      <w:rFonts w:ascii="Calibri" w:eastAsia="Calibri" w:hAnsi="Calibri"/>
      <w:sz w:val="22"/>
      <w:szCs w:val="22"/>
      <w:lang w:val="ru-RU" w:eastAsia="en-US"/>
    </w:rPr>
  </w:style>
  <w:style w:type="character" w:styleId="af9">
    <w:name w:val="Unresolved Mention"/>
    <w:basedOn w:val="a0"/>
    <w:uiPriority w:val="99"/>
    <w:semiHidden/>
    <w:unhideWhenUsed/>
    <w:rsid w:val="0007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199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17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elnyx.com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ECC9CC-6AC6-4615-9F15-99C500AB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506</TotalTime>
  <Pages>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Plan</vt:lpstr>
    </vt:vector>
  </TitlesOfParts>
  <Company>NIX Solutions Ltd</Company>
  <LinksUpToDate>false</LinksUpToDate>
  <CharactersWithSpaces>6912</CharactersWithSpaces>
  <SharedDoc>false</SharedDoc>
  <HLinks>
    <vt:vector size="12" baseType="variant">
      <vt:variant>
        <vt:i4>7012448</vt:i4>
      </vt:variant>
      <vt:variant>
        <vt:i4>48</vt:i4>
      </vt:variant>
      <vt:variant>
        <vt:i4>0</vt:i4>
      </vt:variant>
      <vt:variant>
        <vt:i4>5</vt:i4>
      </vt:variant>
      <vt:variant>
        <vt:lpwstr>http://opencart.qatestlab.net/</vt:lpwstr>
      </vt:variant>
      <vt:variant>
        <vt:lpwstr/>
      </vt:variant>
      <vt:variant>
        <vt:i4>7012448</vt:i4>
      </vt:variant>
      <vt:variant>
        <vt:i4>0</vt:i4>
      </vt:variant>
      <vt:variant>
        <vt:i4>0</vt:i4>
      </vt:variant>
      <vt:variant>
        <vt:i4>5</vt:i4>
      </vt:variant>
      <vt:variant>
        <vt:lpwstr>http://opencart.qatestlab.net/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HDD Driver</dc:subject>
  <dc:creator>Iryna Chernenko</dc:creator>
  <cp:keywords/>
  <cp:lastModifiedBy>Карина Иванникова</cp:lastModifiedBy>
  <cp:revision>8</cp:revision>
  <cp:lastPrinted>2018-10-08T08:30:00Z</cp:lastPrinted>
  <dcterms:created xsi:type="dcterms:W3CDTF">2022-12-08T10:27:00Z</dcterms:created>
  <dcterms:modified xsi:type="dcterms:W3CDTF">2022-12-09T16:04:00Z</dcterms:modified>
</cp:coreProperties>
</file>